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3FF8D" w14:textId="77777777" w:rsidR="00F3148B" w:rsidRDefault="00F3148B" w:rsidP="00F3148B"/>
    <w:p w14:paraId="1DBFA9C1" w14:textId="77777777" w:rsidR="00F3148B" w:rsidRDefault="00F3148B" w:rsidP="00F3148B"/>
    <w:p w14:paraId="5CE0094F" w14:textId="77777777" w:rsidR="00F3148B" w:rsidRDefault="00F3148B" w:rsidP="00F3148B"/>
    <w:p w14:paraId="19D1FE62" w14:textId="1C691342" w:rsidR="00F3148B" w:rsidRPr="00A94CA2" w:rsidRDefault="007137F2" w:rsidP="00F3148B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SIECA</w:t>
      </w:r>
      <w:r w:rsidR="00F3148B">
        <w:rPr>
          <w:b/>
          <w:sz w:val="28"/>
          <w:szCs w:val="28"/>
        </w:rPr>
        <w:t xml:space="preserve"> Gantry SITE SURVEY REPORT – </w:t>
      </w:r>
      <w:r w:rsidR="008B2EF5">
        <w:rPr>
          <w:b/>
          <w:sz w:val="28"/>
          <w:szCs w:val="28"/>
        </w:rPr>
        <w:t>Honduras/Nicaragua</w:t>
      </w:r>
      <w:r w:rsidR="00B76AF7">
        <w:rPr>
          <w:b/>
          <w:sz w:val="28"/>
          <w:szCs w:val="28"/>
        </w:rPr>
        <w:t xml:space="preserve"> Border</w:t>
      </w:r>
      <w:r w:rsidR="00F3148B">
        <w:rPr>
          <w:b/>
          <w:sz w:val="28"/>
          <w:szCs w:val="28"/>
        </w:rPr>
        <w:t xml:space="preserve"> </w:t>
      </w:r>
      <w:r w:rsidR="008B2EF5" w:rsidRPr="008B2EF5">
        <w:rPr>
          <w:b/>
          <w:sz w:val="28"/>
          <w:szCs w:val="28"/>
        </w:rPr>
        <w:t>Guasaule</w:t>
      </w:r>
      <w:r w:rsidR="008B2EF5">
        <w:rPr>
          <w:b/>
          <w:sz w:val="28"/>
          <w:szCs w:val="28"/>
        </w:rPr>
        <w:t xml:space="preserve"> </w:t>
      </w:r>
      <w:r w:rsidR="008B2EF5" w:rsidRPr="008B2EF5">
        <w:rPr>
          <w:b/>
          <w:sz w:val="28"/>
          <w:szCs w:val="28"/>
        </w:rPr>
        <w:t>Honduras</w:t>
      </w:r>
      <w:r w:rsidR="00D66CB3">
        <w:rPr>
          <w:b/>
          <w:sz w:val="28"/>
          <w:szCs w:val="28"/>
        </w:rPr>
        <w:t>.</w:t>
      </w:r>
    </w:p>
    <w:p w14:paraId="2818B18C" w14:textId="77777777" w:rsidR="00F3148B" w:rsidRPr="00FB2F5D" w:rsidRDefault="00F3148B" w:rsidP="00F3148B"/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548"/>
        <w:gridCol w:w="7218"/>
      </w:tblGrid>
      <w:tr w:rsidR="00F3148B" w:rsidRPr="001D2751" w14:paraId="22EB8FE8" w14:textId="77777777" w:rsidTr="004C425C">
        <w:tc>
          <w:tcPr>
            <w:tcW w:w="1548" w:type="dxa"/>
          </w:tcPr>
          <w:p w14:paraId="56600753" w14:textId="77777777" w:rsidR="00F3148B" w:rsidRDefault="00F3148B" w:rsidP="004C425C">
            <w:pPr>
              <w:pStyle w:val="BodyText"/>
            </w:pPr>
          </w:p>
        </w:tc>
        <w:tc>
          <w:tcPr>
            <w:tcW w:w="7218" w:type="dxa"/>
          </w:tcPr>
          <w:p w14:paraId="3D05CF39" w14:textId="77777777" w:rsidR="00F3148B" w:rsidRDefault="00F3148B" w:rsidP="004C425C">
            <w:pPr>
              <w:pStyle w:val="BodyText"/>
            </w:pPr>
          </w:p>
        </w:tc>
      </w:tr>
    </w:tbl>
    <w:p w14:paraId="41FC74B9" w14:textId="77777777" w:rsidR="00F3148B" w:rsidRPr="001D2751" w:rsidRDefault="00F3148B" w:rsidP="00F3148B"/>
    <w:p w14:paraId="0D16B4F4" w14:textId="77777777" w:rsidR="00F3148B" w:rsidRDefault="00A30B08" w:rsidP="00F3148B">
      <w:r>
        <w:t>Author(s):</w:t>
      </w:r>
      <w:r>
        <w:tab/>
      </w:r>
      <w:r>
        <w:tab/>
      </w:r>
      <w:r w:rsidR="00B76AF7">
        <w:t>Robert Grant</w:t>
      </w:r>
      <w:r w:rsidR="00340A6B">
        <w:t xml:space="preserve">, </w:t>
      </w:r>
    </w:p>
    <w:p w14:paraId="3B289CA7" w14:textId="34D80D96" w:rsidR="00F3148B" w:rsidRDefault="00F3148B" w:rsidP="00F3148B">
      <w:r>
        <w:t>Contributor(s):</w:t>
      </w:r>
      <w:r>
        <w:tab/>
      </w:r>
      <w:r>
        <w:tab/>
      </w:r>
      <w:r w:rsidR="00CD0260">
        <w:t xml:space="preserve">Oleg Iagounov, </w:t>
      </w:r>
      <w:r w:rsidR="00B76AF7" w:rsidRPr="00B76AF7">
        <w:t>Carlos Roberto Mejia Henriquez &lt;cmejia@sieca.int&gt;</w:t>
      </w:r>
      <w:r w:rsidR="00B76AF7">
        <w:t xml:space="preserve"> </w:t>
      </w:r>
    </w:p>
    <w:p w14:paraId="200E8C5C" w14:textId="77777777" w:rsidR="00F3148B" w:rsidRDefault="00A30B08" w:rsidP="00F3148B">
      <w:r>
        <w:t>Reviewer(s):</w:t>
      </w:r>
      <w:r>
        <w:tab/>
      </w:r>
      <w:r>
        <w:tab/>
        <w:t>Jesper Boller, Simon Johansen</w:t>
      </w:r>
    </w:p>
    <w:p w14:paraId="692B6928" w14:textId="4194A857" w:rsidR="00F3148B" w:rsidRDefault="00F3148B" w:rsidP="00F3148B">
      <w:r>
        <w:t>Filename:</w:t>
      </w:r>
      <w:r>
        <w:tab/>
      </w:r>
      <w:r>
        <w:tab/>
      </w:r>
      <w:r w:rsidR="00A06B41">
        <w:rPr>
          <w:noProof/>
        </w:rPr>
        <w:fldChar w:fldCharType="begin"/>
      </w:r>
      <w:r w:rsidR="00A06B41">
        <w:rPr>
          <w:noProof/>
        </w:rPr>
        <w:instrText xml:space="preserve"> FILENAME   \* MERGEFORMAT </w:instrText>
      </w:r>
      <w:r w:rsidR="00A06B41">
        <w:rPr>
          <w:noProof/>
        </w:rPr>
        <w:fldChar w:fldCharType="separate"/>
      </w:r>
      <w:r w:rsidR="007C34C3">
        <w:rPr>
          <w:noProof/>
        </w:rPr>
        <w:t>077.200.295 Site Survey Report - Guasaule - Honduras</w:t>
      </w:r>
      <w:r w:rsidR="00A06B41">
        <w:rPr>
          <w:noProof/>
        </w:rPr>
        <w:fldChar w:fldCharType="end"/>
      </w:r>
    </w:p>
    <w:p w14:paraId="416E052A" w14:textId="4DA5E2D9" w:rsidR="00F3148B" w:rsidRDefault="005D3B14" w:rsidP="00F3148B">
      <w:r>
        <w:t>Status:</w:t>
      </w:r>
      <w:r>
        <w:tab/>
      </w:r>
      <w:r>
        <w:tab/>
        <w:t>Release:  V</w:t>
      </w:r>
      <w:r w:rsidR="007C34C3">
        <w:t>5</w:t>
      </w:r>
    </w:p>
    <w:p w14:paraId="34C8E9BC" w14:textId="77777777" w:rsidR="00F3148B" w:rsidRDefault="00F3148B" w:rsidP="00F3148B">
      <w:r>
        <w:tab/>
      </w:r>
      <w:r>
        <w:tab/>
      </w:r>
    </w:p>
    <w:p w14:paraId="1ABBA418" w14:textId="61887412" w:rsidR="00F3148B" w:rsidRPr="00291DAF" w:rsidRDefault="00F3148B" w:rsidP="00F3148B">
      <w:r>
        <w:t>Revision Date</w:t>
      </w:r>
      <w:r w:rsidRPr="00291DAF">
        <w:t>:</w:t>
      </w:r>
      <w:r w:rsidRPr="00291DAF">
        <w:tab/>
      </w:r>
      <w:r w:rsidRPr="00291DAF">
        <w:tab/>
      </w:r>
      <w:r w:rsidR="00A06B41">
        <w:rPr>
          <w:noProof/>
        </w:rPr>
        <w:fldChar w:fldCharType="begin"/>
      </w:r>
      <w:r w:rsidR="00A06B41">
        <w:rPr>
          <w:noProof/>
        </w:rPr>
        <w:instrText xml:space="preserve"> DATE  \* MERGEFORMAT </w:instrText>
      </w:r>
      <w:r w:rsidR="00A06B41">
        <w:rPr>
          <w:noProof/>
        </w:rPr>
        <w:fldChar w:fldCharType="separate"/>
      </w:r>
      <w:r w:rsidR="00BA36E7">
        <w:rPr>
          <w:noProof/>
        </w:rPr>
        <w:t>1/24/2019</w:t>
      </w:r>
      <w:r w:rsidR="00A06B41">
        <w:rPr>
          <w:noProof/>
        </w:rPr>
        <w:fldChar w:fldCharType="end"/>
      </w:r>
    </w:p>
    <w:p w14:paraId="2B92FB8B" w14:textId="77777777" w:rsidR="00F3148B" w:rsidRPr="00291DAF" w:rsidRDefault="00F3148B" w:rsidP="00F3148B"/>
    <w:p w14:paraId="40C8E0A2" w14:textId="77777777" w:rsidR="00F3148B" w:rsidRPr="00291DAF" w:rsidRDefault="00F3148B" w:rsidP="00F3148B"/>
    <w:p w14:paraId="755E7839" w14:textId="77777777" w:rsidR="00F3148B" w:rsidRPr="00291DAF" w:rsidRDefault="00F3148B" w:rsidP="00F3148B"/>
    <w:p w14:paraId="44370696" w14:textId="77777777" w:rsidR="00F3148B" w:rsidRPr="00291DAF" w:rsidRDefault="00F3148B" w:rsidP="00F3148B"/>
    <w:p w14:paraId="0E048748" w14:textId="77777777" w:rsidR="00F3148B" w:rsidRPr="00291DAF" w:rsidRDefault="00F3148B" w:rsidP="00F3148B"/>
    <w:p w14:paraId="5EC68004" w14:textId="77777777" w:rsidR="00F3148B" w:rsidRPr="00291DAF" w:rsidRDefault="00F3148B" w:rsidP="00F3148B"/>
    <w:p w14:paraId="0029EF66" w14:textId="77777777" w:rsidR="00F3148B" w:rsidRDefault="00F3148B" w:rsidP="00F3148B">
      <w:pPr>
        <w:pStyle w:val="BodyText"/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998"/>
        <w:gridCol w:w="5130"/>
      </w:tblGrid>
      <w:tr w:rsidR="00F3148B" w:rsidRPr="001D2751" w14:paraId="7C6257E7" w14:textId="77777777" w:rsidTr="004C425C">
        <w:tc>
          <w:tcPr>
            <w:tcW w:w="1998" w:type="dxa"/>
          </w:tcPr>
          <w:p w14:paraId="63D1DCA4" w14:textId="77777777" w:rsidR="00F3148B" w:rsidRPr="00291DAF" w:rsidRDefault="00F3148B" w:rsidP="004C425C"/>
        </w:tc>
        <w:tc>
          <w:tcPr>
            <w:tcW w:w="5130" w:type="dxa"/>
            <w:tcBorders>
              <w:top w:val="single" w:sz="6" w:space="0" w:color="auto"/>
            </w:tcBorders>
          </w:tcPr>
          <w:p w14:paraId="050A6F74" w14:textId="77777777" w:rsidR="00F3148B" w:rsidRPr="001D2751" w:rsidRDefault="00F3148B" w:rsidP="004C425C"/>
        </w:tc>
      </w:tr>
    </w:tbl>
    <w:p w14:paraId="63D343E8" w14:textId="77777777" w:rsidR="00F3148B" w:rsidRDefault="00F3148B" w:rsidP="00F3148B">
      <w:pPr>
        <w:pStyle w:val="BodyText"/>
      </w:pPr>
    </w:p>
    <w:p w14:paraId="3AE11963" w14:textId="77777777" w:rsidR="00F3148B" w:rsidRDefault="00F3148B" w:rsidP="00F3148B">
      <w:pPr>
        <w:pStyle w:val="BodyText"/>
      </w:pPr>
    </w:p>
    <w:p w14:paraId="6897B956" w14:textId="77777777" w:rsidR="00F3148B" w:rsidRDefault="00F3148B" w:rsidP="00F3148B">
      <w:pPr>
        <w:pStyle w:val="BodyText"/>
      </w:pPr>
      <w:r>
        <w:t xml:space="preserve">THIS DOCUMENT CONTAINS INFORMATION PROPRIETARY TO LYNGSOE </w:t>
      </w:r>
      <w:proofErr w:type="gramStart"/>
      <w:r>
        <w:t>SYSTEMS  AND</w:t>
      </w:r>
      <w:proofErr w:type="gramEnd"/>
      <w:r>
        <w:t xml:space="preserve"> MAY NOT BE REPRODUCED, DISCLOSED OR USED IN WHOLE OR PART WITHOUT THE EXPRESS WRITTEN PERMISSION OF LYNGSOE SYSTEMS LTD.</w:t>
      </w:r>
    </w:p>
    <w:p w14:paraId="1FAE184C" w14:textId="77777777" w:rsidR="00F3148B" w:rsidRDefault="00F3148B" w:rsidP="00F3148B">
      <w:pPr>
        <w:pStyle w:val="BodyText"/>
      </w:pPr>
      <w:r w:rsidRPr="001D2751">
        <w:br w:type="page"/>
      </w:r>
      <w:r>
        <w:lastRenderedPageBreak/>
        <w:t>Revision History Table</w:t>
      </w:r>
    </w:p>
    <w:p w14:paraId="74E6DF57" w14:textId="77777777" w:rsidR="00F3148B" w:rsidRPr="001D2751" w:rsidRDefault="00F3148B" w:rsidP="00F3148B"/>
    <w:p w14:paraId="58131499" w14:textId="77777777" w:rsidR="00F3148B" w:rsidRPr="001D2751" w:rsidRDefault="00F3148B" w:rsidP="00F3148B">
      <w:pPr>
        <w:pStyle w:val="Caption"/>
      </w:pPr>
      <w:bookmarkStart w:id="0" w:name="_Toc189624804"/>
      <w:r w:rsidRPr="001D2751">
        <w:t xml:space="preserve">Table </w:t>
      </w:r>
      <w:r>
        <w:fldChar w:fldCharType="begin"/>
      </w:r>
      <w:r w:rsidRPr="001D2751"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1D2751">
        <w:t>. Revision History.</w:t>
      </w:r>
      <w:bookmarkEnd w:id="0"/>
    </w:p>
    <w:tbl>
      <w:tblPr>
        <w:tblW w:w="89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6624"/>
      </w:tblGrid>
      <w:tr w:rsidR="00F3148B" w14:paraId="787232C5" w14:textId="77777777" w:rsidTr="004C425C">
        <w:tc>
          <w:tcPr>
            <w:tcW w:w="2304" w:type="dxa"/>
          </w:tcPr>
          <w:p w14:paraId="6F0A257E" w14:textId="77777777" w:rsidR="00F3148B" w:rsidRDefault="00F3148B" w:rsidP="004C425C">
            <w:pPr>
              <w:ind w:hanging="900"/>
              <w:jc w:val="center"/>
            </w:pPr>
            <w:r>
              <w:t>Revision</w:t>
            </w:r>
          </w:p>
        </w:tc>
        <w:tc>
          <w:tcPr>
            <w:tcW w:w="6624" w:type="dxa"/>
          </w:tcPr>
          <w:p w14:paraId="734D52E6" w14:textId="77777777" w:rsidR="00F3148B" w:rsidRDefault="00F3148B" w:rsidP="004C425C">
            <w:pPr>
              <w:ind w:hanging="864"/>
              <w:jc w:val="center"/>
            </w:pPr>
            <w:r>
              <w:t>Changes Since Previous Revision</w:t>
            </w:r>
          </w:p>
        </w:tc>
      </w:tr>
      <w:tr w:rsidR="00F3148B" w:rsidRPr="001D2751" w14:paraId="1958B59A" w14:textId="77777777" w:rsidTr="004C425C">
        <w:tc>
          <w:tcPr>
            <w:tcW w:w="2304" w:type="dxa"/>
          </w:tcPr>
          <w:p w14:paraId="50129B16" w14:textId="77777777" w:rsidR="00F3148B" w:rsidRDefault="00F3148B" w:rsidP="004C425C">
            <w:pPr>
              <w:ind w:left="0"/>
              <w:jc w:val="center"/>
            </w:pPr>
            <w:r>
              <w:t>1</w:t>
            </w:r>
          </w:p>
        </w:tc>
        <w:tc>
          <w:tcPr>
            <w:tcW w:w="6624" w:type="dxa"/>
          </w:tcPr>
          <w:p w14:paraId="74D48E01" w14:textId="77777777" w:rsidR="00F3148B" w:rsidRPr="001D2751" w:rsidRDefault="00F3148B" w:rsidP="004C425C">
            <w:pPr>
              <w:ind w:left="0"/>
              <w:jc w:val="left"/>
            </w:pPr>
            <w:r>
              <w:t>This is the original</w:t>
            </w:r>
            <w:r w:rsidRPr="001D2751">
              <w:t xml:space="preserve"> release of the document.</w:t>
            </w:r>
          </w:p>
        </w:tc>
      </w:tr>
      <w:tr w:rsidR="00F3148B" w:rsidRPr="001D2751" w14:paraId="0990E382" w14:textId="77777777" w:rsidTr="004C425C">
        <w:tc>
          <w:tcPr>
            <w:tcW w:w="2304" w:type="dxa"/>
          </w:tcPr>
          <w:p w14:paraId="7B3B8486" w14:textId="3813FAB1" w:rsidR="00F3148B" w:rsidRPr="009F473A" w:rsidRDefault="00243980" w:rsidP="004C425C">
            <w:pPr>
              <w:ind w:left="0"/>
              <w:jc w:val="center"/>
            </w:pPr>
            <w:r>
              <w:t>2</w:t>
            </w:r>
          </w:p>
        </w:tc>
        <w:tc>
          <w:tcPr>
            <w:tcW w:w="6624" w:type="dxa"/>
          </w:tcPr>
          <w:p w14:paraId="3557EFA2" w14:textId="3D4B8C30" w:rsidR="00F3148B" w:rsidRPr="001D2751" w:rsidRDefault="00243980" w:rsidP="004C425C">
            <w:pPr>
              <w:ind w:left="0"/>
              <w:jc w:val="left"/>
            </w:pPr>
            <w:r>
              <w:t>Changes made based on feedback from SIECA</w:t>
            </w:r>
          </w:p>
        </w:tc>
      </w:tr>
      <w:tr w:rsidR="00F3148B" w:rsidRPr="001D2751" w14:paraId="22E39A43" w14:textId="77777777" w:rsidTr="004C425C">
        <w:tc>
          <w:tcPr>
            <w:tcW w:w="2304" w:type="dxa"/>
          </w:tcPr>
          <w:p w14:paraId="1674BAE9" w14:textId="5F8E0995" w:rsidR="00F3148B" w:rsidRPr="00C7360C" w:rsidRDefault="00CD0260" w:rsidP="00921308">
            <w:pPr>
              <w:ind w:left="0"/>
              <w:jc w:val="center"/>
            </w:pPr>
            <w:r>
              <w:t>3</w:t>
            </w:r>
          </w:p>
        </w:tc>
        <w:tc>
          <w:tcPr>
            <w:tcW w:w="6624" w:type="dxa"/>
          </w:tcPr>
          <w:p w14:paraId="17333777" w14:textId="67128E04" w:rsidR="00F3148B" w:rsidRPr="001D2751" w:rsidRDefault="00CD0260" w:rsidP="005D3B14">
            <w:pPr>
              <w:ind w:left="0"/>
              <w:jc w:val="left"/>
            </w:pPr>
            <w:r>
              <w:t>Updated according with the latest scope of work</w:t>
            </w:r>
          </w:p>
        </w:tc>
      </w:tr>
      <w:tr w:rsidR="00F3148B" w:rsidRPr="001D2751" w14:paraId="2E6D832B" w14:textId="77777777" w:rsidTr="004C425C">
        <w:tc>
          <w:tcPr>
            <w:tcW w:w="2304" w:type="dxa"/>
          </w:tcPr>
          <w:p w14:paraId="10A1C180" w14:textId="70A26315" w:rsidR="00F3148B" w:rsidRPr="001D2751" w:rsidRDefault="001A412D" w:rsidP="001A412D">
            <w:pPr>
              <w:ind w:left="0"/>
              <w:jc w:val="center"/>
            </w:pPr>
            <w:r>
              <w:t>4</w:t>
            </w:r>
          </w:p>
        </w:tc>
        <w:tc>
          <w:tcPr>
            <w:tcW w:w="6624" w:type="dxa"/>
          </w:tcPr>
          <w:p w14:paraId="28891814" w14:textId="519CB053" w:rsidR="00F3148B" w:rsidRPr="001D2751" w:rsidRDefault="001A412D" w:rsidP="001A412D">
            <w:pPr>
              <w:ind w:left="0"/>
              <w:jc w:val="left"/>
            </w:pPr>
            <w:r>
              <w:t>Updated with installation information</w:t>
            </w:r>
          </w:p>
        </w:tc>
      </w:tr>
      <w:tr w:rsidR="007C34C3" w:rsidRPr="001D2751" w14:paraId="79E7DF4E" w14:textId="77777777" w:rsidTr="004C425C">
        <w:tc>
          <w:tcPr>
            <w:tcW w:w="2304" w:type="dxa"/>
          </w:tcPr>
          <w:p w14:paraId="44491F28" w14:textId="4F6EBA35" w:rsidR="007C34C3" w:rsidRDefault="007C34C3" w:rsidP="001A412D">
            <w:pPr>
              <w:ind w:left="0"/>
              <w:jc w:val="center"/>
            </w:pPr>
            <w:r>
              <w:t>5</w:t>
            </w:r>
          </w:p>
        </w:tc>
        <w:tc>
          <w:tcPr>
            <w:tcW w:w="6624" w:type="dxa"/>
          </w:tcPr>
          <w:p w14:paraId="443D2CAE" w14:textId="4D95DB4C" w:rsidR="007C34C3" w:rsidRDefault="007C34C3" w:rsidP="001A412D">
            <w:pPr>
              <w:ind w:left="0"/>
              <w:jc w:val="left"/>
            </w:pPr>
            <w:r>
              <w:t>Updated with border address and local contact details</w:t>
            </w:r>
          </w:p>
        </w:tc>
      </w:tr>
    </w:tbl>
    <w:p w14:paraId="3A4DE289" w14:textId="77777777" w:rsidR="00F3148B" w:rsidRPr="001D2751" w:rsidRDefault="00F3148B" w:rsidP="00F3148B"/>
    <w:p w14:paraId="58F87A69" w14:textId="77777777" w:rsidR="00F3148B" w:rsidRDefault="00F3148B" w:rsidP="00F3148B">
      <w:r w:rsidRPr="001D2751">
        <w:br w:type="page"/>
      </w:r>
      <w:r>
        <w:lastRenderedPageBreak/>
        <w:t>TABLE OF CONTENTS</w:t>
      </w:r>
    </w:p>
    <w:p w14:paraId="235BB05D" w14:textId="683B8B38" w:rsidR="00DA2C2E" w:rsidRDefault="00F3148B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r>
        <w:rPr>
          <w:rFonts w:ascii="Helvetica" w:hAnsi="Helvetica"/>
        </w:rPr>
        <w:fldChar w:fldCharType="begin"/>
      </w:r>
      <w:r>
        <w:instrText xml:space="preserve"> TOC \o "1-3" \h \z \u </w:instrText>
      </w:r>
      <w:r>
        <w:rPr>
          <w:rFonts w:ascii="Helvetica" w:hAnsi="Helvetica"/>
        </w:rPr>
        <w:fldChar w:fldCharType="separate"/>
      </w:r>
      <w:hyperlink w:anchor="_Toc532971583" w:history="1">
        <w:r w:rsidR="00DA2C2E" w:rsidRPr="00D74887">
          <w:rPr>
            <w:rStyle w:val="Hyperlink"/>
            <w:noProof/>
          </w:rPr>
          <w:t>1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SITE INFORMATION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_Toc532971583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4</w:t>
        </w:r>
        <w:r w:rsidR="00DA2C2E">
          <w:rPr>
            <w:noProof/>
            <w:webHidden/>
          </w:rPr>
          <w:fldChar w:fldCharType="end"/>
        </w:r>
      </w:hyperlink>
    </w:p>
    <w:p w14:paraId="0F89B5F5" w14:textId="575B2A42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84" w:history="1">
        <w:r w:rsidR="00DA2C2E" w:rsidRPr="00D74887">
          <w:rPr>
            <w:rStyle w:val="Hyperlink"/>
            <w:noProof/>
          </w:rPr>
          <w:t>2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SITE LAYOUT AND INSTALLATION MAP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_Toc532971584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5</w:t>
        </w:r>
        <w:r w:rsidR="00DA2C2E">
          <w:rPr>
            <w:noProof/>
            <w:webHidden/>
          </w:rPr>
          <w:fldChar w:fldCharType="end"/>
        </w:r>
      </w:hyperlink>
    </w:p>
    <w:p w14:paraId="31162723" w14:textId="6B02E6D3" w:rsidR="00DA2C2E" w:rsidRDefault="00BA36E7">
      <w:pPr>
        <w:pStyle w:val="TOC2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85" w:history="1">
        <w:r w:rsidR="00DA2C2E" w:rsidRPr="00D74887">
          <w:rPr>
            <w:rStyle w:val="Hyperlink"/>
          </w:rPr>
          <w:t>2.1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READ POINT 1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_Toc532971585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7</w:t>
        </w:r>
        <w:r w:rsidR="00DA2C2E">
          <w:rPr>
            <w:webHidden/>
          </w:rPr>
          <w:fldChar w:fldCharType="end"/>
        </w:r>
      </w:hyperlink>
    </w:p>
    <w:p w14:paraId="39E826DB" w14:textId="5AD48ECC" w:rsidR="00DA2C2E" w:rsidRDefault="00BA36E7">
      <w:pPr>
        <w:pStyle w:val="TOC3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86" w:history="1">
        <w:r w:rsidR="00DA2C2E" w:rsidRPr="00D74887">
          <w:rPr>
            <w:rStyle w:val="Hyperlink"/>
          </w:rPr>
          <w:t>2.1.1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GUASAULE HONDURAS READ POINT 1 DESCRIPTION.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_Toc532971586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7</w:t>
        </w:r>
        <w:r w:rsidR="00DA2C2E">
          <w:rPr>
            <w:webHidden/>
          </w:rPr>
          <w:fldChar w:fldCharType="end"/>
        </w:r>
      </w:hyperlink>
    </w:p>
    <w:p w14:paraId="1A2781CB" w14:textId="32C731EF" w:rsidR="00DA2C2E" w:rsidRDefault="00BA36E7">
      <w:pPr>
        <w:pStyle w:val="TOC3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87" w:history="1">
        <w:r w:rsidR="00DA2C2E" w:rsidRPr="00D74887">
          <w:rPr>
            <w:rStyle w:val="Hyperlink"/>
          </w:rPr>
          <w:t>2.1.2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GUASAULE HONDURAS READ POINT 1 GANTRY CONSTRUCTION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_Toc532971587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11</w:t>
        </w:r>
        <w:r w:rsidR="00DA2C2E">
          <w:rPr>
            <w:webHidden/>
          </w:rPr>
          <w:fldChar w:fldCharType="end"/>
        </w:r>
      </w:hyperlink>
    </w:p>
    <w:p w14:paraId="78AB013D" w14:textId="27ECEB9C" w:rsidR="00DA2C2E" w:rsidRDefault="00BA36E7">
      <w:pPr>
        <w:pStyle w:val="TOC2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88" w:history="1">
        <w:r w:rsidR="00DA2C2E" w:rsidRPr="00D74887">
          <w:rPr>
            <w:rStyle w:val="Hyperlink"/>
          </w:rPr>
          <w:t>2.2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GANTRY SERVER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_Toc532971588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11</w:t>
        </w:r>
        <w:r w:rsidR="00DA2C2E">
          <w:rPr>
            <w:webHidden/>
          </w:rPr>
          <w:fldChar w:fldCharType="end"/>
        </w:r>
      </w:hyperlink>
    </w:p>
    <w:p w14:paraId="535B7FB7" w14:textId="69BEBE80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89" w:history="1">
        <w:r w:rsidR="00DA2C2E" w:rsidRPr="00D74887">
          <w:rPr>
            <w:rStyle w:val="Hyperlink"/>
            <w:noProof/>
          </w:rPr>
          <w:t>3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Network configuration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_Toc532971589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14</w:t>
        </w:r>
        <w:r w:rsidR="00DA2C2E">
          <w:rPr>
            <w:noProof/>
            <w:webHidden/>
          </w:rPr>
          <w:fldChar w:fldCharType="end"/>
        </w:r>
      </w:hyperlink>
    </w:p>
    <w:p w14:paraId="783F6160" w14:textId="2AA805B7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90" w:history="1">
        <w:r w:rsidR="00DA2C2E" w:rsidRPr="00D74887">
          <w:rPr>
            <w:rStyle w:val="Hyperlink"/>
            <w:noProof/>
          </w:rPr>
          <w:t>4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list of equipment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_Toc532971590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14</w:t>
        </w:r>
        <w:r w:rsidR="00DA2C2E">
          <w:rPr>
            <w:noProof/>
            <w:webHidden/>
          </w:rPr>
          <w:fldChar w:fldCharType="end"/>
        </w:r>
      </w:hyperlink>
    </w:p>
    <w:p w14:paraId="32878E2C" w14:textId="77A64508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91" w:history="1">
        <w:r w:rsidR="00DA2C2E" w:rsidRPr="00D74887">
          <w:rPr>
            <w:rStyle w:val="Hyperlink"/>
            <w:noProof/>
          </w:rPr>
          <w:t>5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Scope of installation work for TAS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_Toc532971591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15</w:t>
        </w:r>
        <w:r w:rsidR="00DA2C2E">
          <w:rPr>
            <w:noProof/>
            <w:webHidden/>
          </w:rPr>
          <w:fldChar w:fldCharType="end"/>
        </w:r>
      </w:hyperlink>
    </w:p>
    <w:p w14:paraId="1565EFD9" w14:textId="052948AC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92" w:history="1">
        <w:r w:rsidR="00DA2C2E" w:rsidRPr="00D74887">
          <w:rPr>
            <w:rStyle w:val="Hyperlink"/>
            <w:noProof/>
          </w:rPr>
          <w:t>6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CHECKLIST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_Toc532971592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15</w:t>
        </w:r>
        <w:r w:rsidR="00DA2C2E">
          <w:rPr>
            <w:noProof/>
            <w:webHidden/>
          </w:rPr>
          <w:fldChar w:fldCharType="end"/>
        </w:r>
      </w:hyperlink>
    </w:p>
    <w:p w14:paraId="02AF24B6" w14:textId="0648ABB1" w:rsidR="00DA2C2E" w:rsidRDefault="00BA36E7">
      <w:pPr>
        <w:pStyle w:val="TOC1"/>
        <w:tabs>
          <w:tab w:val="left" w:pos="1260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93" w:history="1">
        <w:r w:rsidR="00DA2C2E" w:rsidRPr="00D74887">
          <w:rPr>
            <w:rStyle w:val="Hyperlink"/>
            <w:noProof/>
          </w:rPr>
          <w:t>7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GUASAULE HONDURAS completed INSTALLATION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_Toc532971593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18</w:t>
        </w:r>
        <w:r w:rsidR="00DA2C2E">
          <w:rPr>
            <w:noProof/>
            <w:webHidden/>
          </w:rPr>
          <w:fldChar w:fldCharType="end"/>
        </w:r>
      </w:hyperlink>
    </w:p>
    <w:p w14:paraId="14201B88" w14:textId="57AADAEF" w:rsidR="00DA2C2E" w:rsidRDefault="00BA36E7">
      <w:pPr>
        <w:pStyle w:val="TOC2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94" w:history="1">
        <w:r w:rsidR="00DA2C2E" w:rsidRPr="00D74887">
          <w:rPr>
            <w:rStyle w:val="Hyperlink"/>
          </w:rPr>
          <w:t>7.1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Read Point 1 Installation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_Toc532971594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18</w:t>
        </w:r>
        <w:r w:rsidR="00DA2C2E">
          <w:rPr>
            <w:webHidden/>
          </w:rPr>
          <w:fldChar w:fldCharType="end"/>
        </w:r>
      </w:hyperlink>
    </w:p>
    <w:p w14:paraId="2ECCF9D7" w14:textId="6D70758A" w:rsidR="00DA2C2E" w:rsidRDefault="00BA36E7">
      <w:pPr>
        <w:pStyle w:val="TOC2"/>
        <w:rPr>
          <w:rFonts w:asciiTheme="minorHAnsi" w:eastAsiaTheme="minorEastAsia" w:hAnsiTheme="minorHAnsi" w:cstheme="minorBidi"/>
          <w:b w:val="0"/>
          <w:spacing w:val="0"/>
          <w:sz w:val="22"/>
          <w:szCs w:val="22"/>
        </w:rPr>
      </w:pPr>
      <w:hyperlink w:anchor="_Toc532971595" w:history="1">
        <w:r w:rsidR="00DA2C2E" w:rsidRPr="00D74887">
          <w:rPr>
            <w:rStyle w:val="Hyperlink"/>
          </w:rPr>
          <w:t>7.2</w:t>
        </w:r>
        <w:r w:rsidR="00DA2C2E">
          <w:rPr>
            <w:rFonts w:asciiTheme="minorHAnsi" w:eastAsiaTheme="minorEastAsia" w:hAnsiTheme="minorHAnsi" w:cstheme="minorBidi"/>
            <w:b w:val="0"/>
            <w:spacing w:val="0"/>
            <w:sz w:val="22"/>
            <w:szCs w:val="22"/>
          </w:rPr>
          <w:tab/>
        </w:r>
        <w:r w:rsidR="00DA2C2E" w:rsidRPr="00D74887">
          <w:rPr>
            <w:rStyle w:val="Hyperlink"/>
          </w:rPr>
          <w:t>Gantry Server Installation</w:t>
        </w:r>
        <w:r w:rsidR="00DA2C2E">
          <w:rPr>
            <w:webHidden/>
          </w:rPr>
          <w:tab/>
        </w:r>
        <w:r w:rsidR="00DA2C2E">
          <w:rPr>
            <w:webHidden/>
          </w:rPr>
          <w:fldChar w:fldCharType="begin"/>
        </w:r>
        <w:r w:rsidR="00DA2C2E">
          <w:rPr>
            <w:webHidden/>
          </w:rPr>
          <w:instrText xml:space="preserve"> PAGEREF _Toc532971595 \h </w:instrText>
        </w:r>
        <w:r w:rsidR="00DA2C2E">
          <w:rPr>
            <w:webHidden/>
          </w:rPr>
        </w:r>
        <w:r w:rsidR="00DA2C2E">
          <w:rPr>
            <w:webHidden/>
          </w:rPr>
          <w:fldChar w:fldCharType="separate"/>
        </w:r>
        <w:r w:rsidR="00DA2C2E">
          <w:rPr>
            <w:webHidden/>
          </w:rPr>
          <w:t>21</w:t>
        </w:r>
        <w:r w:rsidR="00DA2C2E">
          <w:rPr>
            <w:webHidden/>
          </w:rPr>
          <w:fldChar w:fldCharType="end"/>
        </w:r>
      </w:hyperlink>
    </w:p>
    <w:p w14:paraId="089977E3" w14:textId="31758F9B" w:rsidR="00DA2C2E" w:rsidRDefault="00BA36E7">
      <w:pPr>
        <w:pStyle w:val="TOC1"/>
        <w:tabs>
          <w:tab w:val="left" w:pos="2634"/>
        </w:tabs>
        <w:rPr>
          <w:rFonts w:asciiTheme="minorHAnsi" w:eastAsiaTheme="minorEastAsia" w:hAnsiTheme="minorHAnsi" w:cstheme="minorBidi"/>
          <w:b w:val="0"/>
          <w:caps w:val="0"/>
          <w:noProof/>
          <w:spacing w:val="0"/>
          <w:sz w:val="22"/>
          <w:szCs w:val="22"/>
        </w:rPr>
      </w:pPr>
      <w:hyperlink w:anchor="_Toc532971596" w:history="1">
        <w:r w:rsidR="00DA2C2E" w:rsidRPr="00D74887">
          <w:rPr>
            <w:rStyle w:val="Hyperlink"/>
            <w:noProof/>
          </w:rPr>
          <w:t>Appendix A:</w:t>
        </w:r>
        <w:r w:rsidR="00DA2C2E">
          <w:rPr>
            <w:rFonts w:asciiTheme="minorHAnsi" w:eastAsiaTheme="minorEastAsia" w:hAnsiTheme="minorHAnsi" w:cstheme="minorBidi"/>
            <w:b w:val="0"/>
            <w:caps w:val="0"/>
            <w:noProof/>
            <w:spacing w:val="0"/>
            <w:sz w:val="22"/>
            <w:szCs w:val="22"/>
          </w:rPr>
          <w:tab/>
        </w:r>
        <w:r w:rsidR="00DA2C2E" w:rsidRPr="00D74887">
          <w:rPr>
            <w:rStyle w:val="Hyperlink"/>
            <w:noProof/>
          </w:rPr>
          <w:t>notes and comments</w:t>
        </w:r>
        <w:r w:rsidR="00DA2C2E">
          <w:rPr>
            <w:noProof/>
            <w:webHidden/>
          </w:rPr>
          <w:tab/>
        </w:r>
        <w:r w:rsidR="00DA2C2E">
          <w:rPr>
            <w:noProof/>
            <w:webHidden/>
          </w:rPr>
          <w:fldChar w:fldCharType="begin"/>
        </w:r>
        <w:r w:rsidR="00DA2C2E">
          <w:rPr>
            <w:noProof/>
            <w:webHidden/>
          </w:rPr>
          <w:instrText xml:space="preserve"> PAGEREF _Toc532971596 \h </w:instrText>
        </w:r>
        <w:r w:rsidR="00DA2C2E">
          <w:rPr>
            <w:noProof/>
            <w:webHidden/>
          </w:rPr>
        </w:r>
        <w:r w:rsidR="00DA2C2E">
          <w:rPr>
            <w:noProof/>
            <w:webHidden/>
          </w:rPr>
          <w:fldChar w:fldCharType="separate"/>
        </w:r>
        <w:r w:rsidR="00DA2C2E">
          <w:rPr>
            <w:noProof/>
            <w:webHidden/>
          </w:rPr>
          <w:t>22</w:t>
        </w:r>
        <w:r w:rsidR="00DA2C2E">
          <w:rPr>
            <w:noProof/>
            <w:webHidden/>
          </w:rPr>
          <w:fldChar w:fldCharType="end"/>
        </w:r>
      </w:hyperlink>
    </w:p>
    <w:p w14:paraId="17CCD68C" w14:textId="3E3F7441" w:rsidR="00F3148B" w:rsidRDefault="00F3148B" w:rsidP="00F3148B">
      <w:pPr>
        <w:pStyle w:val="BodyText"/>
      </w:pPr>
      <w:r>
        <w:fldChar w:fldCharType="end"/>
      </w:r>
    </w:p>
    <w:p w14:paraId="284F6452" w14:textId="77777777" w:rsidR="00F3148B" w:rsidRDefault="00F3148B" w:rsidP="00F3148B"/>
    <w:p w14:paraId="08C85EC1" w14:textId="77777777" w:rsidR="00F3148B" w:rsidRPr="007178FB" w:rsidRDefault="00F3148B" w:rsidP="00E42C2A">
      <w:pPr>
        <w:pStyle w:val="ListParagraph"/>
        <w:tabs>
          <w:tab w:val="right" w:leader="dot" w:pos="9000"/>
          <w:tab w:val="right" w:leader="dot" w:pos="9090"/>
        </w:tabs>
        <w:spacing w:after="120"/>
        <w:ind w:left="900" w:right="922" w:hanging="806"/>
        <w:jc w:val="center"/>
        <w:rPr>
          <w:rFonts w:cs="Arial"/>
        </w:rPr>
      </w:pPr>
      <w:r>
        <w:br w:type="page"/>
      </w:r>
    </w:p>
    <w:p w14:paraId="09E7D81A" w14:textId="77777777" w:rsidR="00F3148B" w:rsidRDefault="00F3148B" w:rsidP="00BB2BE1">
      <w:pPr>
        <w:pStyle w:val="Heading1"/>
      </w:pPr>
      <w:bookmarkStart w:id="1" w:name="_Toc532971583"/>
      <w:r>
        <w:lastRenderedPageBreak/>
        <w:t>SITE INFORMATION</w:t>
      </w:r>
      <w:bookmarkEnd w:id="1"/>
    </w:p>
    <w:p w14:paraId="1E5A0396" w14:textId="33F10CD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>Contact</w:t>
      </w:r>
      <w:r w:rsidR="00BA36E7">
        <w:rPr>
          <w:b/>
        </w:rPr>
        <w:t xml:space="preserve"> (SIECA</w:t>
      </w:r>
      <w:bookmarkStart w:id="2" w:name="_GoBack"/>
      <w:bookmarkEnd w:id="2"/>
      <w:r w:rsidR="00BA36E7">
        <w:rPr>
          <w:b/>
        </w:rPr>
        <w:t>)</w:t>
      </w:r>
      <w:r>
        <w:rPr>
          <w:b/>
        </w:rPr>
        <w:t>:</w:t>
      </w:r>
      <w:r>
        <w:rPr>
          <w:b/>
        </w:rPr>
        <w:tab/>
      </w:r>
      <w:r w:rsidR="00A30B08">
        <w:t>Mr. Carlos Roberto Mejia</w:t>
      </w:r>
    </w:p>
    <w:p w14:paraId="7E48566C" w14:textId="77777777" w:rsidR="00F3148B" w:rsidRDefault="00F3148B" w:rsidP="00F3148B">
      <w:pPr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0"/>
      </w:pPr>
    </w:p>
    <w:p w14:paraId="382871A2" w14:textId="64E71041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>Location on Google Earth:</w:t>
      </w:r>
      <w:r>
        <w:rPr>
          <w:b/>
        </w:rPr>
        <w:tab/>
      </w:r>
      <w:r w:rsidR="00E53824">
        <w:t>Guasaule Honduras</w:t>
      </w:r>
      <w:r>
        <w:t>:</w:t>
      </w:r>
    </w:p>
    <w:p w14:paraId="1014DAFE" w14:textId="361D6721" w:rsidR="00E53824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ab/>
      </w:r>
      <w:r w:rsidR="008B2EF5" w:rsidRPr="008B2EF5">
        <w:t>/www.google.ca/maps/place/Guasaule,+Honduras/@13.0629069,-86.9586035,343m/data=!3m1!1e3!4m5!3m4!1s0x8f704b8a58a0cdcf:0x682be1285dff49b1!8m2!3d13.0668897!4d-86.9599055</w:t>
      </w:r>
    </w:p>
    <w:p w14:paraId="1BF1BAE0" w14:textId="77777777" w:rsidR="007C34C3" w:rsidRDefault="007C34C3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</w:rPr>
      </w:pPr>
    </w:p>
    <w:p w14:paraId="3C58338F" w14:textId="1A49CAB1" w:rsidR="00F3148B" w:rsidRPr="007C34C3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lang w:val="es-HN"/>
        </w:rPr>
      </w:pPr>
      <w:r>
        <w:rPr>
          <w:b/>
        </w:rPr>
        <w:t>Address:</w:t>
      </w:r>
      <w:r>
        <w:rPr>
          <w:b/>
        </w:rPr>
        <w:tab/>
      </w:r>
      <w:r w:rsidR="007C34C3" w:rsidRPr="007C34C3">
        <w:t>Guasaule Honduras</w:t>
      </w:r>
    </w:p>
    <w:p w14:paraId="3DB9781F" w14:textId="6B681709" w:rsidR="00F3148B" w:rsidRDefault="00F3148B" w:rsidP="007C34C3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 w:rsidRPr="00083F58">
        <w:tab/>
      </w:r>
      <w:proofErr w:type="spellStart"/>
      <w:r w:rsidR="007C34C3" w:rsidRPr="007C34C3">
        <w:t>Departamento</w:t>
      </w:r>
      <w:proofErr w:type="spellEnd"/>
      <w:r w:rsidR="007C34C3" w:rsidRPr="007C34C3">
        <w:t xml:space="preserve"> De Choluteca</w:t>
      </w:r>
    </w:p>
    <w:p w14:paraId="1348936E" w14:textId="7330BF69" w:rsidR="007C34C3" w:rsidRPr="00083F58" w:rsidRDefault="007C34C3" w:rsidP="007C34C3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tab/>
      </w:r>
      <w:r w:rsidRPr="007C34C3">
        <w:t>Frontera entre Honduras y Nicaragua</w:t>
      </w:r>
    </w:p>
    <w:p w14:paraId="0F42002D" w14:textId="0D33525E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 w:rsidRPr="00083F58">
        <w:tab/>
      </w:r>
      <w:r w:rsidR="00E53824">
        <w:t>Honduras</w:t>
      </w:r>
    </w:p>
    <w:p w14:paraId="720D79B0" w14:textId="7777777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</w:rPr>
      </w:pPr>
    </w:p>
    <w:p w14:paraId="61E877F7" w14:textId="77777777" w:rsidR="007C34C3" w:rsidRPr="007C34C3" w:rsidRDefault="007C34C3" w:rsidP="007C34C3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>Local Contact:</w:t>
      </w:r>
      <w:r>
        <w:rPr>
          <w:b/>
        </w:rPr>
        <w:tab/>
      </w:r>
      <w:proofErr w:type="spellStart"/>
      <w:r w:rsidRPr="007C34C3">
        <w:t>Lic</w:t>
      </w:r>
      <w:proofErr w:type="spellEnd"/>
      <w:r w:rsidRPr="007C34C3">
        <w:t>. Marvin Guerra</w:t>
      </w:r>
    </w:p>
    <w:p w14:paraId="2E4F3891" w14:textId="5B515674" w:rsidR="007C34C3" w:rsidRPr="007C34C3" w:rsidRDefault="007C34C3" w:rsidP="007C34C3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ab/>
      </w:r>
      <w:r w:rsidRPr="007C34C3">
        <w:t>+504 9941-5434</w:t>
      </w:r>
    </w:p>
    <w:p w14:paraId="244BD2A8" w14:textId="2512E784" w:rsidR="007C34C3" w:rsidRPr="007C34C3" w:rsidRDefault="007C34C3" w:rsidP="007C34C3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 w:rsidRPr="007C34C3">
        <w:tab/>
      </w:r>
      <w:hyperlink r:id="rId8" w:history="1">
        <w:r w:rsidRPr="00B746C1">
          <w:rPr>
            <w:rStyle w:val="Hyperlink"/>
          </w:rPr>
          <w:t>mguerra@aduanas.gob.hn</w:t>
        </w:r>
      </w:hyperlink>
      <w:r>
        <w:t xml:space="preserve"> </w:t>
      </w:r>
    </w:p>
    <w:p w14:paraId="04613D71" w14:textId="7777777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</w:p>
    <w:p w14:paraId="1BD4FE02" w14:textId="0D2C86AB" w:rsidR="00F3148B" w:rsidRDefault="00F3148B" w:rsidP="002263BD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</w:rPr>
      </w:pPr>
      <w:bookmarkStart w:id="3" w:name="_Toc353953057"/>
      <w:bookmarkStart w:id="4" w:name="_Toc353958551"/>
      <w:r>
        <w:rPr>
          <w:b/>
        </w:rPr>
        <w:t>Site Access Restrictions:</w:t>
      </w:r>
      <w:r>
        <w:rPr>
          <w:b/>
        </w:rPr>
        <w:tab/>
      </w:r>
      <w:r w:rsidR="00A30B08">
        <w:rPr>
          <w:b/>
        </w:rPr>
        <w:t xml:space="preserve">Must be accompanied by a </w:t>
      </w:r>
      <w:bookmarkEnd w:id="3"/>
      <w:bookmarkEnd w:id="4"/>
      <w:r w:rsidR="002263BD">
        <w:rPr>
          <w:b/>
        </w:rPr>
        <w:t>SIECA</w:t>
      </w:r>
      <w:r w:rsidR="005235A6">
        <w:rPr>
          <w:b/>
        </w:rPr>
        <w:t xml:space="preserve"> representative.</w:t>
      </w:r>
    </w:p>
    <w:p w14:paraId="55214AA0" w14:textId="164DD632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</w:rPr>
        <w:t>Transport:</w:t>
      </w:r>
      <w:r w:rsidR="00A30B08">
        <w:rPr>
          <w:b/>
        </w:rPr>
        <w:tab/>
        <w:t xml:space="preserve">Site accessible by car only. The drive is </w:t>
      </w:r>
      <w:r w:rsidR="00753D66">
        <w:rPr>
          <w:b/>
        </w:rPr>
        <w:t>6</w:t>
      </w:r>
      <w:r w:rsidR="00A30B08">
        <w:rPr>
          <w:b/>
        </w:rPr>
        <w:t xml:space="preserve">hrs </w:t>
      </w:r>
      <w:r w:rsidR="00753D66">
        <w:rPr>
          <w:b/>
        </w:rPr>
        <w:t xml:space="preserve">from </w:t>
      </w:r>
      <w:r w:rsidR="00C8111B">
        <w:rPr>
          <w:b/>
        </w:rPr>
        <w:t>Managua</w:t>
      </w:r>
      <w:r w:rsidR="00753D66">
        <w:rPr>
          <w:b/>
        </w:rPr>
        <w:t xml:space="preserve"> </w:t>
      </w:r>
      <w:r w:rsidR="00A30B08">
        <w:rPr>
          <w:b/>
        </w:rPr>
        <w:t xml:space="preserve">with likelihood of traffic. </w:t>
      </w:r>
    </w:p>
    <w:p w14:paraId="7938AE6E" w14:textId="77777777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</w:p>
    <w:p w14:paraId="0E88B371" w14:textId="0AA2F4D4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</w:pPr>
      <w:r>
        <w:rPr>
          <w:b/>
          <w:bCs w:val="0"/>
        </w:rPr>
        <w:t>Description:</w:t>
      </w:r>
      <w:r>
        <w:tab/>
        <w:t xml:space="preserve">This survey covers the installation of </w:t>
      </w:r>
      <w:r w:rsidR="00E53824">
        <w:t>1</w:t>
      </w:r>
      <w:r w:rsidR="00CD0260">
        <w:t xml:space="preserve"> Read P</w:t>
      </w:r>
      <w:r>
        <w:t>oint</w:t>
      </w:r>
      <w:r w:rsidR="00CD0260">
        <w:t xml:space="preserve"> and one Gantry Server</w:t>
      </w:r>
      <w:r>
        <w:t>.</w:t>
      </w:r>
    </w:p>
    <w:p w14:paraId="2D58A4BC" w14:textId="77777777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</w:pPr>
    </w:p>
    <w:p w14:paraId="3CB479FE" w14:textId="77777777" w:rsidR="00F3148B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  <w:bCs w:val="0"/>
        </w:rPr>
      </w:pPr>
      <w:r>
        <w:rPr>
          <w:b/>
          <w:bCs w:val="0"/>
        </w:rPr>
        <w:t>Remarks:</w:t>
      </w:r>
    </w:p>
    <w:p w14:paraId="72B8D9DD" w14:textId="7777777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  <w:bCs w:val="0"/>
        </w:rPr>
      </w:pPr>
    </w:p>
    <w:p w14:paraId="388AF643" w14:textId="7777777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  <w:bCs w:val="0"/>
        </w:rPr>
      </w:pPr>
    </w:p>
    <w:p w14:paraId="46162F4C" w14:textId="77777777" w:rsidR="00F3148B" w:rsidRPr="00083F58" w:rsidRDefault="00F3148B" w:rsidP="00F3148B">
      <w:pPr>
        <w:pStyle w:val="BodyText"/>
        <w:tabs>
          <w:tab w:val="clear" w:pos="1134"/>
          <w:tab w:val="clear" w:pos="2268"/>
          <w:tab w:val="clear" w:pos="3402"/>
          <w:tab w:val="clear" w:pos="4536"/>
          <w:tab w:val="left" w:pos="3600"/>
        </w:tabs>
        <w:ind w:left="2880" w:hanging="2880"/>
        <w:rPr>
          <w:b/>
          <w:bCs w:val="0"/>
        </w:rPr>
      </w:pPr>
      <w:r w:rsidRPr="00083F58">
        <w:rPr>
          <w:b/>
          <w:bCs w:val="0"/>
        </w:rPr>
        <w:t>Installation:</w:t>
      </w:r>
    </w:p>
    <w:p w14:paraId="5C2150F9" w14:textId="77777777" w:rsidR="00F3148B" w:rsidRDefault="00F3148B" w:rsidP="00F3148B">
      <w:pPr>
        <w:pStyle w:val="BodyText"/>
      </w:pPr>
    </w:p>
    <w:p w14:paraId="052C3C8C" w14:textId="77777777" w:rsidR="00F3148B" w:rsidRDefault="00F3148B" w:rsidP="00F3148B">
      <w:pPr>
        <w:tabs>
          <w:tab w:val="clear" w:pos="1134"/>
          <w:tab w:val="clear" w:pos="2268"/>
          <w:tab w:val="clear" w:pos="3402"/>
          <w:tab w:val="clear" w:pos="4536"/>
        </w:tabs>
        <w:ind w:left="0"/>
        <w:jc w:val="left"/>
        <w:rPr>
          <w:bCs/>
          <w:sz w:val="22"/>
        </w:rPr>
      </w:pPr>
      <w:r>
        <w:br w:type="page"/>
      </w:r>
    </w:p>
    <w:p w14:paraId="0D1B8368" w14:textId="7EC25B41" w:rsidR="00F3148B" w:rsidRDefault="00F3148B" w:rsidP="00F3148B">
      <w:pPr>
        <w:pStyle w:val="BodyText"/>
        <w:ind w:left="0"/>
      </w:pPr>
    </w:p>
    <w:p w14:paraId="738CD743" w14:textId="04FF2D14" w:rsidR="00F3148B" w:rsidRDefault="00066C12" w:rsidP="00F3148B">
      <w:pPr>
        <w:pStyle w:val="BodyText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4A6471" wp14:editId="016540B6">
                <wp:simplePos x="0" y="0"/>
                <wp:positionH relativeFrom="column">
                  <wp:posOffset>3195320</wp:posOffset>
                </wp:positionH>
                <wp:positionV relativeFrom="paragraph">
                  <wp:posOffset>12065</wp:posOffset>
                </wp:positionV>
                <wp:extent cx="2838450" cy="2184400"/>
                <wp:effectExtent l="0" t="0" r="19050" b="2540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18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9F3C1" w14:textId="77777777" w:rsidR="00540F3F" w:rsidRDefault="00540F3F" w:rsidP="00F3148B">
                            <w:pPr>
                              <w:tabs>
                                <w:tab w:val="clear" w:pos="1134"/>
                                <w:tab w:val="clear" w:pos="2268"/>
                                <w:tab w:val="clear" w:pos="3402"/>
                              </w:tabs>
                              <w:ind w:left="0"/>
                            </w:pPr>
                            <w:r w:rsidRPr="00F413D5">
                              <w:rPr>
                                <w:noProof/>
                              </w:rPr>
                              <w:drawing>
                                <wp:inline distT="0" distB="0" distL="0" distR="0" wp14:anchorId="4CC96AEC" wp14:editId="5F523918">
                                  <wp:extent cx="2692401" cy="201930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C:\OIA\Active Projects\Sales Projects\OneSeal\Site Survey\Pictures\Compressed\IMG_331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1716" cy="20262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4A647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51.6pt;margin-top:.95pt;width:223.5pt;height:17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">
                <v:textbox>
                  <w:txbxContent>
                    <w:p w14:paraId="42D9F3C1" w14:textId="77777777" w:rsidR="00540F3F" w:rsidRDefault="00540F3F" w:rsidP="00F3148B">
                      <w:pPr>
                        <w:tabs>
                          <w:tab w:val="clear" w:pos="1134"/>
                          <w:tab w:val="clear" w:pos="2268"/>
                          <w:tab w:val="clear" w:pos="3402"/>
                        </w:tabs>
                        <w:ind w:left="0"/>
                      </w:pPr>
                      <w:r w:rsidRPr="00F413D5">
                        <w:rPr>
                          <w:noProof/>
                        </w:rPr>
                        <w:drawing>
                          <wp:inline distT="0" distB="0" distL="0" distR="0" wp14:anchorId="4CC96AEC" wp14:editId="5F523918">
                            <wp:extent cx="2692401" cy="2019300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C:\OIA\Active Projects\Sales Projects\OneSeal\Site Survey\Pictures\Compressed\IMG_331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1716" cy="20262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5382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64442" wp14:editId="76E7EDBF">
                <wp:simplePos x="0" y="0"/>
                <wp:positionH relativeFrom="column">
                  <wp:posOffset>64770</wp:posOffset>
                </wp:positionH>
                <wp:positionV relativeFrom="paragraph">
                  <wp:posOffset>37465</wp:posOffset>
                </wp:positionV>
                <wp:extent cx="2190750" cy="2171700"/>
                <wp:effectExtent l="0" t="0" r="19050" b="1905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6DFB1" w14:textId="77777777" w:rsidR="00540F3F" w:rsidRDefault="00540F3F" w:rsidP="00F3148B">
                            <w:pPr>
                              <w:ind w:left="0"/>
                            </w:pPr>
                            <w:r w:rsidRPr="00F413D5">
                              <w:rPr>
                                <w:noProof/>
                              </w:rPr>
                              <w:drawing>
                                <wp:inline distT="0" distB="0" distL="0" distR="0" wp14:anchorId="2FEE0606" wp14:editId="27B8B262">
                                  <wp:extent cx="2669150" cy="2001862"/>
                                  <wp:effectExtent l="0" t="9207" r="7937" b="7938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OIA\Active Projects\Sales Projects\OneSeal\Site Survey\Pictures\Compressed\IMG_331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669150" cy="20018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64442" id="Text Box 13" o:spid="_x0000_s1027" type="#_x0000_t202" style="position:absolute;left:0;text-align:left;margin-left:5.1pt;margin-top:2.95pt;width:172.5pt;height:1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">
                <v:textbox>
                  <w:txbxContent>
                    <w:p w14:paraId="7776DFB1" w14:textId="77777777" w:rsidR="00540F3F" w:rsidRDefault="00540F3F" w:rsidP="00F3148B">
                      <w:pPr>
                        <w:ind w:left="0"/>
                      </w:pPr>
                      <w:r w:rsidRPr="00F413D5">
                        <w:rPr>
                          <w:noProof/>
                        </w:rPr>
                        <w:drawing>
                          <wp:inline distT="0" distB="0" distL="0" distR="0" wp14:anchorId="2FEE0606" wp14:editId="27B8B262">
                            <wp:extent cx="2669150" cy="2001862"/>
                            <wp:effectExtent l="0" t="9207" r="7937" b="7938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OIA\Active Projects\Sales Projects\OneSeal\Site Survey\Pictures\Compressed\IMG_331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2669150" cy="20018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D2B252A" w14:textId="77777777" w:rsidR="00F3148B" w:rsidRDefault="00F3148B" w:rsidP="00F3148B">
      <w:pPr>
        <w:pStyle w:val="BodyText"/>
        <w:tabs>
          <w:tab w:val="clear" w:pos="0"/>
          <w:tab w:val="clear" w:pos="1134"/>
          <w:tab w:val="clear" w:pos="2268"/>
          <w:tab w:val="clear" w:pos="3402"/>
          <w:tab w:val="clear" w:pos="4536"/>
        </w:tabs>
        <w:ind w:left="0"/>
      </w:pPr>
    </w:p>
    <w:p w14:paraId="7B3DB7F6" w14:textId="77777777" w:rsidR="00F3148B" w:rsidRDefault="00F3148B" w:rsidP="00F3148B">
      <w:pPr>
        <w:pStyle w:val="BodyText"/>
        <w:ind w:left="0"/>
      </w:pPr>
    </w:p>
    <w:p w14:paraId="09C75461" w14:textId="77777777" w:rsidR="00F3148B" w:rsidRDefault="00F3148B" w:rsidP="00F3148B">
      <w:pPr>
        <w:pStyle w:val="BodyText"/>
      </w:pPr>
    </w:p>
    <w:p w14:paraId="3EFCB207" w14:textId="77777777" w:rsidR="00F3148B" w:rsidRDefault="00F3148B" w:rsidP="00F3148B">
      <w:pPr>
        <w:pStyle w:val="BodyText"/>
      </w:pPr>
    </w:p>
    <w:p w14:paraId="7F46977F" w14:textId="77777777" w:rsidR="00F3148B" w:rsidRDefault="00F3148B" w:rsidP="00F3148B">
      <w:pPr>
        <w:pStyle w:val="BodyText"/>
      </w:pPr>
    </w:p>
    <w:p w14:paraId="522EE4FD" w14:textId="77777777" w:rsidR="00F3148B" w:rsidRDefault="00F3148B" w:rsidP="00F3148B">
      <w:pPr>
        <w:pStyle w:val="BodyText"/>
      </w:pPr>
    </w:p>
    <w:p w14:paraId="6C138F81" w14:textId="77777777" w:rsidR="00F3148B" w:rsidRDefault="00F3148B" w:rsidP="00F3148B">
      <w:pPr>
        <w:pStyle w:val="BodyText"/>
      </w:pPr>
    </w:p>
    <w:p w14:paraId="457540A6" w14:textId="77777777" w:rsidR="00F3148B" w:rsidRDefault="00F3148B" w:rsidP="00F3148B">
      <w:pPr>
        <w:pStyle w:val="BodyText"/>
      </w:pPr>
    </w:p>
    <w:p w14:paraId="3E3DF2A7" w14:textId="77777777" w:rsidR="00F3148B" w:rsidRDefault="00F3148B" w:rsidP="00F3148B">
      <w:pPr>
        <w:pStyle w:val="BodyText"/>
      </w:pPr>
    </w:p>
    <w:p w14:paraId="6992BC0B" w14:textId="77777777" w:rsidR="00F3148B" w:rsidRDefault="00F3148B" w:rsidP="00F3148B">
      <w:pPr>
        <w:pStyle w:val="BodyText"/>
      </w:pPr>
    </w:p>
    <w:p w14:paraId="3D44E7DC" w14:textId="77777777" w:rsidR="00F3148B" w:rsidRDefault="00F3148B" w:rsidP="00F3148B">
      <w:pPr>
        <w:pStyle w:val="BodyText"/>
      </w:pPr>
    </w:p>
    <w:p w14:paraId="177FB20D" w14:textId="77777777" w:rsidR="00F3148B" w:rsidRDefault="00F3148B" w:rsidP="00F3148B">
      <w:pPr>
        <w:pStyle w:val="BodyText"/>
      </w:pPr>
    </w:p>
    <w:p w14:paraId="18DE4902" w14:textId="77777777" w:rsidR="00F3148B" w:rsidRDefault="00F3148B" w:rsidP="00F3148B">
      <w:pPr>
        <w:pStyle w:val="BodyText"/>
        <w:ind w:left="0"/>
      </w:pPr>
    </w:p>
    <w:p w14:paraId="22A3929E" w14:textId="6C2A7601" w:rsidR="00F3148B" w:rsidRDefault="00F3148B" w:rsidP="00F3148B">
      <w:pPr>
        <w:pStyle w:val="BodyText"/>
      </w:pPr>
      <w:r>
        <w:t xml:space="preserve">      The above photos show the local building on </w:t>
      </w:r>
      <w:r w:rsidR="00810BDC">
        <w:t>Honduras</w:t>
      </w:r>
      <w:r>
        <w:t xml:space="preserve"> side.</w:t>
      </w:r>
    </w:p>
    <w:p w14:paraId="783C7669" w14:textId="77777777" w:rsidR="00F3148B" w:rsidRDefault="00F3148B" w:rsidP="00F3148B">
      <w:pPr>
        <w:pStyle w:val="BodyText"/>
        <w:ind w:left="0"/>
      </w:pPr>
    </w:p>
    <w:p w14:paraId="42979121" w14:textId="77777777" w:rsidR="00F3148B" w:rsidRDefault="00F3148B" w:rsidP="00F3148B">
      <w:pPr>
        <w:pStyle w:val="BodyText"/>
      </w:pPr>
    </w:p>
    <w:p w14:paraId="4BA789E9" w14:textId="565F5D0A" w:rsidR="00F3148B" w:rsidRDefault="00665451" w:rsidP="00F3148B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C2071" wp14:editId="51ADE2CF">
                <wp:simplePos x="0" y="0"/>
                <wp:positionH relativeFrom="column">
                  <wp:posOffset>64770</wp:posOffset>
                </wp:positionH>
                <wp:positionV relativeFrom="paragraph">
                  <wp:posOffset>36830</wp:posOffset>
                </wp:positionV>
                <wp:extent cx="2832100" cy="2222500"/>
                <wp:effectExtent l="0" t="0" r="25400" b="25400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2100" cy="222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B587" w14:textId="77777777" w:rsidR="00540F3F" w:rsidRDefault="00540F3F" w:rsidP="00F3148B">
                            <w:pPr>
                              <w:tabs>
                                <w:tab w:val="clear" w:pos="1134"/>
                                <w:tab w:val="clear" w:pos="2268"/>
                                <w:tab w:val="clear" w:pos="3402"/>
                              </w:tabs>
                              <w:ind w:left="0"/>
                            </w:pPr>
                            <w:r w:rsidRPr="00407970">
                              <w:rPr>
                                <w:noProof/>
                              </w:rPr>
                              <w:drawing>
                                <wp:inline distT="0" distB="0" distL="0" distR="0" wp14:anchorId="7E2B5F44" wp14:editId="6CB2A083">
                                  <wp:extent cx="2692399" cy="2019300"/>
                                  <wp:effectExtent l="0" t="0" r="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OIA\Active Projects\Sales Projects\OneSeal\Site Survey\Pictures\Compressed\IMG_33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2698884" cy="20241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C2071" id="Text Box 35" o:spid="_x0000_s1028" type="#_x0000_t202" style="position:absolute;left:0;text-align:left;margin-left:5.1pt;margin-top:2.9pt;width:223pt;height:1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">
                <v:textbox>
                  <w:txbxContent>
                    <w:p w14:paraId="5AF8B587" w14:textId="77777777" w:rsidR="00540F3F" w:rsidRDefault="00540F3F" w:rsidP="00F3148B">
                      <w:pPr>
                        <w:tabs>
                          <w:tab w:val="clear" w:pos="1134"/>
                          <w:tab w:val="clear" w:pos="2268"/>
                          <w:tab w:val="clear" w:pos="3402"/>
                        </w:tabs>
                        <w:ind w:left="0"/>
                      </w:pPr>
                      <w:r w:rsidRPr="00407970">
                        <w:rPr>
                          <w:noProof/>
                        </w:rPr>
                        <w:drawing>
                          <wp:inline distT="0" distB="0" distL="0" distR="0" wp14:anchorId="7E2B5F44" wp14:editId="6CB2A083">
                            <wp:extent cx="2692399" cy="2019300"/>
                            <wp:effectExtent l="0" t="0" r="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OIA\Active Projects\Sales Projects\OneSeal\Site Survey\Pictures\Compressed\IMG_33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0800000">
                                      <a:off x="0" y="0"/>
                                      <a:ext cx="2698884" cy="20241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5382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4C2FBF" wp14:editId="5A6E0C24">
                <wp:simplePos x="0" y="0"/>
                <wp:positionH relativeFrom="column">
                  <wp:posOffset>3150870</wp:posOffset>
                </wp:positionH>
                <wp:positionV relativeFrom="paragraph">
                  <wp:posOffset>36830</wp:posOffset>
                </wp:positionV>
                <wp:extent cx="2889250" cy="2241550"/>
                <wp:effectExtent l="0" t="0" r="25400" b="2540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250" cy="224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A440F" w14:textId="77777777" w:rsidR="00540F3F" w:rsidRDefault="00540F3F" w:rsidP="00F3148B">
                            <w:pPr>
                              <w:tabs>
                                <w:tab w:val="clear" w:pos="1134"/>
                                <w:tab w:val="clear" w:pos="2268"/>
                                <w:tab w:val="clear" w:pos="3402"/>
                              </w:tabs>
                              <w:ind w:left="0"/>
                            </w:pPr>
                            <w:r w:rsidRPr="00407970">
                              <w:rPr>
                                <w:noProof/>
                              </w:rPr>
                              <w:drawing>
                                <wp:inline distT="0" distB="0" distL="0" distR="0" wp14:anchorId="39A3F224" wp14:editId="32D76928">
                                  <wp:extent cx="2686050" cy="2201218"/>
                                  <wp:effectExtent l="0" t="0" r="0" b="889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OIA\Active Projects\Sales Projects\OneSeal\Site Survey\Pictures\Compressed\IMG_331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4398" cy="2216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C2FBF" id="Text Box 34" o:spid="_x0000_s1029" type="#_x0000_t202" style="position:absolute;left:0;text-align:left;margin-left:248.1pt;margin-top:2.9pt;width:227.5pt;height:17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">
                <v:textbox>
                  <w:txbxContent>
                    <w:p w14:paraId="616A440F" w14:textId="77777777" w:rsidR="00540F3F" w:rsidRDefault="00540F3F" w:rsidP="00F3148B">
                      <w:pPr>
                        <w:tabs>
                          <w:tab w:val="clear" w:pos="1134"/>
                          <w:tab w:val="clear" w:pos="2268"/>
                          <w:tab w:val="clear" w:pos="3402"/>
                        </w:tabs>
                        <w:ind w:left="0"/>
                      </w:pPr>
                      <w:r w:rsidRPr="00407970">
                        <w:rPr>
                          <w:noProof/>
                        </w:rPr>
                        <w:drawing>
                          <wp:inline distT="0" distB="0" distL="0" distR="0" wp14:anchorId="39A3F224" wp14:editId="32D76928">
                            <wp:extent cx="2686050" cy="2201218"/>
                            <wp:effectExtent l="0" t="0" r="0" b="889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OIA\Active Projects\Sales Projects\OneSeal\Site Survey\Pictures\Compressed\IMG_331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4398" cy="22162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5629133" w14:textId="77777777" w:rsidR="00F3148B" w:rsidRDefault="00F3148B" w:rsidP="00F3148B">
      <w:pPr>
        <w:pStyle w:val="BodyText"/>
      </w:pPr>
    </w:p>
    <w:p w14:paraId="61693E65" w14:textId="77777777" w:rsidR="00F3148B" w:rsidRDefault="00F3148B" w:rsidP="00F3148B">
      <w:pPr>
        <w:pStyle w:val="BodyText"/>
      </w:pPr>
    </w:p>
    <w:p w14:paraId="1D8BA60D" w14:textId="77777777" w:rsidR="00F3148B" w:rsidRDefault="00F3148B" w:rsidP="00F3148B">
      <w:pPr>
        <w:pStyle w:val="BodyText"/>
      </w:pPr>
    </w:p>
    <w:p w14:paraId="116DEFC8" w14:textId="77777777" w:rsidR="00F3148B" w:rsidRDefault="00F3148B" w:rsidP="00F3148B">
      <w:pPr>
        <w:pStyle w:val="BodyText"/>
      </w:pPr>
    </w:p>
    <w:p w14:paraId="419481D4" w14:textId="77777777" w:rsidR="00F3148B" w:rsidRDefault="00F3148B" w:rsidP="00F3148B">
      <w:pPr>
        <w:pStyle w:val="BodyText"/>
      </w:pPr>
    </w:p>
    <w:p w14:paraId="7945885D" w14:textId="77777777" w:rsidR="00F3148B" w:rsidRDefault="00F3148B" w:rsidP="00F3148B">
      <w:pPr>
        <w:pStyle w:val="BodyText"/>
      </w:pPr>
    </w:p>
    <w:p w14:paraId="7B8D5CA1" w14:textId="77777777" w:rsidR="00F3148B" w:rsidRDefault="00F3148B" w:rsidP="00F3148B">
      <w:pPr>
        <w:pStyle w:val="BodyText"/>
      </w:pPr>
    </w:p>
    <w:p w14:paraId="79278EA3" w14:textId="77777777" w:rsidR="00F3148B" w:rsidRDefault="00F3148B" w:rsidP="00F3148B">
      <w:pPr>
        <w:pStyle w:val="BodyText"/>
      </w:pPr>
    </w:p>
    <w:p w14:paraId="7D97F0AF" w14:textId="77777777" w:rsidR="00F3148B" w:rsidRDefault="00F3148B" w:rsidP="00F3148B">
      <w:pPr>
        <w:pStyle w:val="BodyText"/>
      </w:pPr>
    </w:p>
    <w:p w14:paraId="48F951F3" w14:textId="77777777" w:rsidR="00F3148B" w:rsidRDefault="00F3148B" w:rsidP="00F3148B">
      <w:pPr>
        <w:pStyle w:val="BodyText"/>
      </w:pPr>
    </w:p>
    <w:p w14:paraId="1FC9B22B" w14:textId="77777777" w:rsidR="00F3148B" w:rsidRDefault="00F3148B" w:rsidP="00F3148B">
      <w:pPr>
        <w:pStyle w:val="BodyText"/>
      </w:pPr>
    </w:p>
    <w:p w14:paraId="17C4DBC3" w14:textId="77777777" w:rsidR="00F3148B" w:rsidRDefault="00F3148B" w:rsidP="00F3148B">
      <w:pPr>
        <w:pStyle w:val="BodyText"/>
      </w:pPr>
    </w:p>
    <w:p w14:paraId="762F8DE5" w14:textId="0CE9FEF2" w:rsidR="00F3148B" w:rsidRDefault="00F3148B" w:rsidP="00F3148B">
      <w:pPr>
        <w:pStyle w:val="BodyText"/>
      </w:pPr>
    </w:p>
    <w:p w14:paraId="07E65479" w14:textId="77777777" w:rsidR="00665451" w:rsidRDefault="00665451" w:rsidP="00F3148B">
      <w:pPr>
        <w:pStyle w:val="BodyText"/>
      </w:pPr>
    </w:p>
    <w:p w14:paraId="19638407" w14:textId="1BC4AB64" w:rsidR="00F3148B" w:rsidRDefault="00F3148B" w:rsidP="00F3148B">
      <w:pPr>
        <w:pStyle w:val="BodyText"/>
      </w:pPr>
      <w:r>
        <w:t>The above photos show the trucks and containers typically used.</w:t>
      </w:r>
    </w:p>
    <w:p w14:paraId="62EFE116" w14:textId="445E4CEA" w:rsidR="00665451" w:rsidRDefault="00665451" w:rsidP="00F3148B">
      <w:pPr>
        <w:pStyle w:val="BodyText"/>
      </w:pPr>
    </w:p>
    <w:p w14:paraId="70B976E2" w14:textId="0D858A86" w:rsidR="00665451" w:rsidRDefault="00665451" w:rsidP="00F3148B">
      <w:pPr>
        <w:pStyle w:val="BodyText"/>
      </w:pPr>
    </w:p>
    <w:p w14:paraId="571FED27" w14:textId="5BA09691" w:rsidR="00665451" w:rsidRDefault="00665451" w:rsidP="00F3148B">
      <w:pPr>
        <w:pStyle w:val="BodyText"/>
      </w:pPr>
    </w:p>
    <w:p w14:paraId="3ABD17FC" w14:textId="15E496FC" w:rsidR="00665451" w:rsidRDefault="00665451" w:rsidP="00F3148B">
      <w:pPr>
        <w:pStyle w:val="BodyText"/>
      </w:pPr>
    </w:p>
    <w:p w14:paraId="7D810966" w14:textId="462BAB9C" w:rsidR="00665451" w:rsidRDefault="00665451" w:rsidP="00F3148B">
      <w:pPr>
        <w:pStyle w:val="BodyText"/>
      </w:pPr>
    </w:p>
    <w:p w14:paraId="14636ABF" w14:textId="3B9561CC" w:rsidR="00665451" w:rsidRDefault="00665451" w:rsidP="00F3148B">
      <w:pPr>
        <w:pStyle w:val="BodyText"/>
      </w:pPr>
    </w:p>
    <w:p w14:paraId="6CD59683" w14:textId="77777777" w:rsidR="00665451" w:rsidRDefault="00665451" w:rsidP="00F3148B">
      <w:pPr>
        <w:pStyle w:val="BodyText"/>
      </w:pPr>
    </w:p>
    <w:p w14:paraId="19CCC182" w14:textId="77777777" w:rsidR="00F3148B" w:rsidRDefault="00F3148B" w:rsidP="00BB2BE1">
      <w:pPr>
        <w:pStyle w:val="Heading1"/>
      </w:pPr>
      <w:bookmarkStart w:id="5" w:name="_Toc532971584"/>
      <w:r w:rsidRPr="00183CD3">
        <w:t>SITE LAYOUT AND INSTALLATION MAP</w:t>
      </w:r>
      <w:bookmarkEnd w:id="5"/>
    </w:p>
    <w:p w14:paraId="5F285E35" w14:textId="5DB02654" w:rsidR="00F3148B" w:rsidRPr="00EA2042" w:rsidRDefault="00F3148B" w:rsidP="007060CE">
      <w:pPr>
        <w:pStyle w:val="BodyText"/>
        <w:ind w:left="0"/>
      </w:pPr>
      <w:r>
        <w:t>Picture below shows the locations of read points</w:t>
      </w:r>
      <w:r w:rsidR="00C85930">
        <w:t xml:space="preserve"> RP1</w:t>
      </w:r>
      <w:r w:rsidR="000C0CF9">
        <w:t xml:space="preserve"> </w:t>
      </w:r>
      <w:r w:rsidR="00C85930">
        <w:t xml:space="preserve">as well as the </w:t>
      </w:r>
      <w:r w:rsidR="00256003">
        <w:t>Gantry Server G</w:t>
      </w:r>
      <w:r w:rsidR="00C85930">
        <w:t>S.</w:t>
      </w:r>
    </w:p>
    <w:p w14:paraId="2AB30A1F" w14:textId="77777777" w:rsidR="00036030" w:rsidRDefault="00256003" w:rsidP="00036030">
      <w:pPr>
        <w:pStyle w:val="BodyText"/>
        <w:keepNext/>
        <w:ind w:left="0"/>
      </w:pPr>
      <w:r w:rsidRPr="00256003">
        <w:rPr>
          <w:noProof/>
        </w:rPr>
        <w:lastRenderedPageBreak/>
        <w:drawing>
          <wp:inline distT="0" distB="0" distL="0" distR="0" wp14:anchorId="362C21BB" wp14:editId="2BA48E96">
            <wp:extent cx="6210300" cy="390223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OIA\Active Projects\Sales Projects\OneSeal\Site Survey\Pictures\Compressed\GUA_ReadPoints-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603" cy="391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0C32" w14:textId="77777777" w:rsidR="00D32C24" w:rsidRDefault="00D32C24" w:rsidP="009A1ADB">
      <w:pPr>
        <w:pStyle w:val="Caption"/>
        <w:ind w:left="0"/>
      </w:pPr>
      <w:bookmarkStart w:id="6" w:name="_Toc496787471"/>
    </w:p>
    <w:p w14:paraId="3118B833" w14:textId="77777777" w:rsidR="00D32C24" w:rsidRDefault="00D32C24" w:rsidP="009A1ADB">
      <w:pPr>
        <w:pStyle w:val="Caption"/>
        <w:ind w:left="0"/>
      </w:pPr>
    </w:p>
    <w:p w14:paraId="1C5F54CC" w14:textId="14C8C763" w:rsidR="009A1ADB" w:rsidRPr="009A1ADB" w:rsidRDefault="00036030" w:rsidP="009A1ADB">
      <w:pPr>
        <w:pStyle w:val="Caption"/>
        <w:ind w:left="0"/>
      </w:pPr>
      <w:r>
        <w:t xml:space="preserve">Figure </w:t>
      </w:r>
      <w:r w:rsidR="00A06B41">
        <w:rPr>
          <w:noProof/>
        </w:rPr>
        <w:fldChar w:fldCharType="begin"/>
      </w:r>
      <w:r w:rsidR="00A06B41">
        <w:rPr>
          <w:noProof/>
        </w:rPr>
        <w:instrText xml:space="preserve"> SEQ Figure \* ARABIC </w:instrText>
      </w:r>
      <w:r w:rsidR="00A06B41">
        <w:rPr>
          <w:noProof/>
        </w:rPr>
        <w:fldChar w:fldCharType="separate"/>
      </w:r>
      <w:r w:rsidR="00AE4F54">
        <w:rPr>
          <w:noProof/>
        </w:rPr>
        <w:t>1</w:t>
      </w:r>
      <w:r w:rsidR="00A06B41">
        <w:rPr>
          <w:noProof/>
        </w:rPr>
        <w:fldChar w:fldCharType="end"/>
      </w:r>
      <w:r>
        <w:t xml:space="preserve">. </w:t>
      </w:r>
      <w:r w:rsidR="008B4CC8">
        <w:t>Satellite</w:t>
      </w:r>
      <w:r>
        <w:t xml:space="preserve"> image </w:t>
      </w:r>
      <w:r w:rsidR="007F5F2A">
        <w:t>showing</w:t>
      </w:r>
      <w:r>
        <w:t xml:space="preserve"> the location for read point </w:t>
      </w:r>
      <w:r w:rsidR="00D32C24">
        <w:t>1</w:t>
      </w:r>
      <w:r w:rsidR="003455AE">
        <w:t xml:space="preserve"> Honduras</w:t>
      </w:r>
      <w:r>
        <w:t xml:space="preserve"> side is on the left</w:t>
      </w:r>
      <w:r w:rsidR="00D32C24">
        <w:t xml:space="preserve"> and</w:t>
      </w:r>
      <w:r>
        <w:t xml:space="preserve"> </w:t>
      </w:r>
      <w:r w:rsidR="003455AE">
        <w:t>Nicaragua</w:t>
      </w:r>
      <w:r>
        <w:t xml:space="preserve"> </w:t>
      </w:r>
      <w:r w:rsidR="00D32C24">
        <w:t xml:space="preserve">side </w:t>
      </w:r>
      <w:r>
        <w:t>on the right.</w:t>
      </w:r>
      <w:bookmarkEnd w:id="6"/>
      <w:r w:rsidR="007F5F2A">
        <w:t xml:space="preserve"> RP</w:t>
      </w:r>
      <w:r w:rsidR="00853820">
        <w:t xml:space="preserve">1 </w:t>
      </w:r>
      <w:r w:rsidR="0032204C">
        <w:t>is located on Hwy CA3</w:t>
      </w:r>
      <w:r w:rsidR="00730A7B">
        <w:t xml:space="preserve"> just before the road branches. </w:t>
      </w:r>
    </w:p>
    <w:p w14:paraId="1044C88A" w14:textId="77777777" w:rsidR="00F3148B" w:rsidRDefault="00F3148B" w:rsidP="00F3148B">
      <w:pPr>
        <w:pStyle w:val="BodyText"/>
        <w:ind w:left="0"/>
      </w:pPr>
    </w:p>
    <w:p w14:paraId="35E0A77C" w14:textId="77777777" w:rsidR="0098577E" w:rsidRDefault="0098577E" w:rsidP="00F3148B">
      <w:pPr>
        <w:pStyle w:val="BodyText"/>
        <w:ind w:left="0"/>
      </w:pPr>
    </w:p>
    <w:p w14:paraId="39CE12FA" w14:textId="6882AAC7" w:rsidR="008B4CC8" w:rsidRDefault="00552125" w:rsidP="008B4CC8">
      <w:pPr>
        <w:pStyle w:val="BodyText"/>
        <w:keepNext/>
        <w:ind w:left="0"/>
      </w:pPr>
      <w:r w:rsidRPr="00552125">
        <w:rPr>
          <w:noProof/>
        </w:rPr>
        <w:lastRenderedPageBreak/>
        <w:drawing>
          <wp:inline distT="0" distB="0" distL="0" distR="0" wp14:anchorId="0C7C81D6" wp14:editId="4E9368A4">
            <wp:extent cx="6300470" cy="4936037"/>
            <wp:effectExtent l="0" t="0" r="5080" b="0"/>
            <wp:docPr id="24" name="Picture 24" descr="C:\OIA\Active_Projects\Sales Projects\OneSeal\SIECA\OIA Updated Site Surveys\Guasaule Honduras\Diagram_GuasauleHondu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OIA\Active_Projects\Sales Projects\OneSeal\SIECA\OIA Updated Site Surveys\Guasaule Honduras\Diagram_GuasauleHondura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93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C72E" w14:textId="2032B171" w:rsidR="008B4CC8" w:rsidRPr="00EA2042" w:rsidRDefault="008B4CC8" w:rsidP="008B4CC8">
      <w:pPr>
        <w:pStyle w:val="Caption"/>
        <w:ind w:left="0"/>
      </w:pPr>
      <w:bookmarkStart w:id="7" w:name="_Toc496787472"/>
      <w:r>
        <w:t xml:space="preserve">Figure </w:t>
      </w:r>
      <w:r w:rsidR="00A06B41">
        <w:rPr>
          <w:noProof/>
        </w:rPr>
        <w:fldChar w:fldCharType="begin"/>
      </w:r>
      <w:r w:rsidR="00A06B41">
        <w:rPr>
          <w:noProof/>
        </w:rPr>
        <w:instrText xml:space="preserve"> SEQ Figure \* ARABIC </w:instrText>
      </w:r>
      <w:r w:rsidR="00A06B41">
        <w:rPr>
          <w:noProof/>
        </w:rPr>
        <w:fldChar w:fldCharType="separate"/>
      </w:r>
      <w:r w:rsidR="00AE4F54">
        <w:rPr>
          <w:noProof/>
        </w:rPr>
        <w:t>2</w:t>
      </w:r>
      <w:r w:rsidR="00A06B41">
        <w:rPr>
          <w:noProof/>
        </w:rPr>
        <w:fldChar w:fldCharType="end"/>
      </w:r>
      <w:r>
        <w:t xml:space="preserve">. </w:t>
      </w:r>
      <w:r w:rsidR="00665451">
        <w:t>Guasaule Honduras</w:t>
      </w:r>
      <w:r>
        <w:t xml:space="preserve"> installation block diagram.</w:t>
      </w:r>
      <w:bookmarkEnd w:id="7"/>
    </w:p>
    <w:p w14:paraId="6577F8B0" w14:textId="77777777" w:rsidR="00F3148B" w:rsidRPr="00DD3765" w:rsidRDefault="00F3148B" w:rsidP="00F3148B">
      <w:pPr>
        <w:pStyle w:val="Heading2"/>
        <w:numPr>
          <w:ilvl w:val="1"/>
          <w:numId w:val="32"/>
        </w:numPr>
        <w:tabs>
          <w:tab w:val="clear" w:pos="1134"/>
          <w:tab w:val="clear" w:pos="2268"/>
          <w:tab w:val="clear" w:pos="3402"/>
          <w:tab w:val="clear" w:pos="4536"/>
        </w:tabs>
        <w:spacing w:after="240"/>
        <w:jc w:val="left"/>
      </w:pPr>
      <w:bookmarkStart w:id="8" w:name="_Toc532971585"/>
      <w:r>
        <w:t>READ POINT 1</w:t>
      </w:r>
      <w:bookmarkEnd w:id="8"/>
    </w:p>
    <w:p w14:paraId="468C74FE" w14:textId="4D9723CB" w:rsidR="00F3148B" w:rsidRDefault="00665451" w:rsidP="00D0133F">
      <w:pPr>
        <w:pStyle w:val="Heading3"/>
        <w:numPr>
          <w:ilvl w:val="2"/>
          <w:numId w:val="32"/>
        </w:numPr>
      </w:pPr>
      <w:bookmarkStart w:id="9" w:name="_Toc532971586"/>
      <w:r>
        <w:t>GUASAULE HONDURAS</w:t>
      </w:r>
      <w:r w:rsidR="00E42C2A">
        <w:t xml:space="preserve"> </w:t>
      </w:r>
      <w:r w:rsidR="00F3148B">
        <w:t>READ POINT 1 DESCRIPTION.</w:t>
      </w:r>
      <w:bookmarkEnd w:id="9"/>
    </w:p>
    <w:p w14:paraId="1571142F" w14:textId="77777777" w:rsidR="00F73A55" w:rsidRPr="00F73A55" w:rsidRDefault="00F73A55" w:rsidP="00F73A55"/>
    <w:p w14:paraId="1E62A987" w14:textId="77777777" w:rsidR="00D30BEF" w:rsidRDefault="00F3148B" w:rsidP="009E2EE5">
      <w:pPr>
        <w:ind w:left="0"/>
      </w:pPr>
      <w:r>
        <w:t xml:space="preserve">This read point is located </w:t>
      </w:r>
      <w:r w:rsidR="00665451">
        <w:t>on Hwy CA3</w:t>
      </w:r>
      <w:r w:rsidR="000C0CF9">
        <w:t>.</w:t>
      </w:r>
      <w:r>
        <w:t xml:space="preserve"> There are </w:t>
      </w:r>
      <w:r w:rsidR="009D056D">
        <w:t>t</w:t>
      </w:r>
      <w:r w:rsidR="00665451">
        <w:t>wo</w:t>
      </w:r>
      <w:r>
        <w:t xml:space="preserve"> lanes of traffic. </w:t>
      </w:r>
      <w:r w:rsidR="00665451">
        <w:t xml:space="preserve">One heading towards the border with Nicaragua the other heading into Honduras after Customs </w:t>
      </w:r>
      <w:r w:rsidR="00E41A68">
        <w:t>and Immigration</w:t>
      </w:r>
      <w:r>
        <w:t>. The speed</w:t>
      </w:r>
      <w:r w:rsidR="00D30BEF">
        <w:t xml:space="preserve"> of traffic is guaranteed slow.</w:t>
      </w:r>
    </w:p>
    <w:p w14:paraId="243F14A0" w14:textId="77777777" w:rsidR="00D30BEF" w:rsidRDefault="00D30BEF" w:rsidP="009E2EE5">
      <w:pPr>
        <w:ind w:left="0"/>
      </w:pPr>
    </w:p>
    <w:p w14:paraId="1FEE8BCA" w14:textId="71E80F9F" w:rsidR="00036030" w:rsidRDefault="00F3148B" w:rsidP="009E2EE5">
      <w:pPr>
        <w:ind w:left="0"/>
      </w:pPr>
      <w:r>
        <w:t xml:space="preserve">The </w:t>
      </w:r>
      <w:r w:rsidR="00D30BEF">
        <w:t>RFID equipment will be mounted on the existing gantry structure that holds 2 road signs – refer to pictures below.</w:t>
      </w:r>
    </w:p>
    <w:p w14:paraId="43B37398" w14:textId="77777777" w:rsidR="0098577E" w:rsidRDefault="0098577E" w:rsidP="009E2EE5">
      <w:pPr>
        <w:ind w:left="0"/>
      </w:pPr>
    </w:p>
    <w:p w14:paraId="2214CF70" w14:textId="4A0155F9" w:rsidR="004E2DD9" w:rsidRPr="0098577E" w:rsidRDefault="0098577E" w:rsidP="0098577E">
      <w:pPr>
        <w:ind w:left="0"/>
      </w:pPr>
      <w:r>
        <w:rPr>
          <w:noProof/>
        </w:rPr>
        <w:lastRenderedPageBreak/>
        <w:drawing>
          <wp:inline distT="0" distB="0" distL="0" distR="0" wp14:anchorId="576D5BE6" wp14:editId="49D6DB86">
            <wp:extent cx="5184775" cy="323199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637" cy="32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D9">
        <w:rPr>
          <w:noProof/>
        </w:rPr>
        <w:drawing>
          <wp:inline distT="0" distB="0" distL="0" distR="0" wp14:anchorId="63488B44" wp14:editId="7C4457EF">
            <wp:extent cx="5185405" cy="3920151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1636" cy="39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681" w14:textId="113CC858" w:rsidR="009E2EE5" w:rsidRDefault="009E2EE5" w:rsidP="00036030">
      <w:pPr>
        <w:keepNext/>
        <w:ind w:left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DEA06C" wp14:editId="46458EAA">
            <wp:extent cx="4559300" cy="342430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6823" cy="34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FCCE" w14:textId="7835D182" w:rsidR="0098577E" w:rsidRDefault="0098577E" w:rsidP="00036030">
      <w:pPr>
        <w:keepNext/>
        <w:ind w:left="0"/>
        <w:rPr>
          <w:color w:val="FF0000"/>
        </w:rPr>
      </w:pPr>
    </w:p>
    <w:p w14:paraId="1D758A98" w14:textId="77867E6F" w:rsidR="00F3148B" w:rsidRDefault="00036030" w:rsidP="003F1624">
      <w:pPr>
        <w:pStyle w:val="Caption"/>
        <w:ind w:left="0"/>
      </w:pPr>
      <w:bookmarkStart w:id="10" w:name="_Toc496787473"/>
      <w:r>
        <w:t xml:space="preserve">Figure </w:t>
      </w:r>
      <w:r w:rsidR="00A06B41">
        <w:rPr>
          <w:noProof/>
        </w:rPr>
        <w:fldChar w:fldCharType="begin"/>
      </w:r>
      <w:r w:rsidR="00A06B41">
        <w:rPr>
          <w:noProof/>
        </w:rPr>
        <w:instrText xml:space="preserve"> SEQ Figure \* ARABIC </w:instrText>
      </w:r>
      <w:r w:rsidR="00A06B41">
        <w:rPr>
          <w:noProof/>
        </w:rPr>
        <w:fldChar w:fldCharType="separate"/>
      </w:r>
      <w:r w:rsidR="00AE4F54">
        <w:rPr>
          <w:noProof/>
        </w:rPr>
        <w:t>3</w:t>
      </w:r>
      <w:r w:rsidR="00A06B41">
        <w:rPr>
          <w:noProof/>
        </w:rPr>
        <w:fldChar w:fldCharType="end"/>
      </w:r>
      <w:r>
        <w:t xml:space="preserve">. View </w:t>
      </w:r>
      <w:r w:rsidR="004E2DD9">
        <w:t>of Read Point 1</w:t>
      </w:r>
      <w:r>
        <w:t>.</w:t>
      </w:r>
      <w:bookmarkEnd w:id="10"/>
    </w:p>
    <w:p w14:paraId="21A0D71C" w14:textId="77777777" w:rsidR="00A2677E" w:rsidRPr="00A2677E" w:rsidRDefault="00A2677E" w:rsidP="00A2677E"/>
    <w:p w14:paraId="1A747D47" w14:textId="37825563" w:rsidR="00C21EF9" w:rsidRDefault="009E2EE5" w:rsidP="00F3148B">
      <w:pPr>
        <w:ind w:left="0"/>
      </w:pPr>
      <w:r>
        <w:rPr>
          <w:noProof/>
        </w:rPr>
        <w:lastRenderedPageBreak/>
        <w:drawing>
          <wp:inline distT="0" distB="0" distL="0" distR="0" wp14:anchorId="1E129A3F" wp14:editId="35E3DEC7">
            <wp:extent cx="4697720" cy="6258091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2961" cy="62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D249" w14:textId="6160DBBC" w:rsidR="00F3148B" w:rsidRDefault="00A2677E" w:rsidP="00F3148B">
      <w:pPr>
        <w:ind w:left="0"/>
      </w:pPr>
      <w:r>
        <w:t xml:space="preserve">Figure </w:t>
      </w:r>
      <w:r w:rsidR="005F7B71">
        <w:t>4</w:t>
      </w:r>
      <w:r>
        <w:t>. Remote</w:t>
      </w:r>
      <w:r w:rsidR="009E2EE5">
        <w:t xml:space="preserve"> Hub location on the pole next to existing gantry.</w:t>
      </w:r>
    </w:p>
    <w:p w14:paraId="453E3A6C" w14:textId="00C20166" w:rsidR="00036030" w:rsidRDefault="009A35D4" w:rsidP="00D0133F">
      <w:pPr>
        <w:pStyle w:val="Heading3"/>
        <w:numPr>
          <w:ilvl w:val="2"/>
          <w:numId w:val="32"/>
        </w:numPr>
      </w:pPr>
      <w:bookmarkStart w:id="11" w:name="_Toc532971587"/>
      <w:r>
        <w:lastRenderedPageBreak/>
        <w:t>GUASAULE HONDURAS</w:t>
      </w:r>
      <w:r w:rsidR="00F3148B">
        <w:t xml:space="preserve"> READ POINT 1 GANTRY CONSTRUCTION</w:t>
      </w:r>
      <w:bookmarkEnd w:id="11"/>
    </w:p>
    <w:p w14:paraId="7F541D78" w14:textId="252E7B8B" w:rsidR="006B39E7" w:rsidRPr="006B39E7" w:rsidRDefault="0060325A" w:rsidP="006B39E7">
      <w:pPr>
        <w:ind w:left="0"/>
      </w:pPr>
      <w:r w:rsidRPr="0060325A">
        <w:rPr>
          <w:noProof/>
        </w:rPr>
        <w:drawing>
          <wp:inline distT="0" distB="0" distL="0" distR="0" wp14:anchorId="038B9F00" wp14:editId="600AB676">
            <wp:extent cx="6300470" cy="3649662"/>
            <wp:effectExtent l="0" t="0" r="5080" b="8255"/>
            <wp:docPr id="27" name="Picture 27" descr="C:\OIA\Active_Projects\Sales Projects\OneSeal\SIECA\OIA Updated Site Surveys\Guasaule Honduras\Gantry_GuasauleHondu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OIA\Active_Projects\Sales Projects\OneSeal\SIECA\OIA Updated Site Surveys\Guasaule Honduras\Gantry_GuasauleHonduras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64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756F" w14:textId="1CF6C0CC" w:rsidR="00F3148B" w:rsidRDefault="00036030" w:rsidP="003F1624">
      <w:pPr>
        <w:pStyle w:val="Caption"/>
        <w:ind w:left="0"/>
      </w:pPr>
      <w:bookmarkStart w:id="12" w:name="_Toc496787475"/>
      <w:r>
        <w:t xml:space="preserve">Figure </w:t>
      </w:r>
      <w:r w:rsidR="005F7B71">
        <w:t>6</w:t>
      </w:r>
      <w:r>
        <w:t>. Sketch of the RP1 gantry setup.</w:t>
      </w:r>
      <w:bookmarkEnd w:id="12"/>
    </w:p>
    <w:p w14:paraId="41D51271" w14:textId="77777777" w:rsidR="001C3ED6" w:rsidRDefault="001C3ED6" w:rsidP="001C3ED6"/>
    <w:p w14:paraId="4F6ACDCC" w14:textId="77777777" w:rsidR="001C3ED6" w:rsidRDefault="001C3ED6" w:rsidP="001C3ED6">
      <w:pPr>
        <w:ind w:left="0"/>
      </w:pPr>
    </w:p>
    <w:p w14:paraId="2B425A6C" w14:textId="147DA896" w:rsidR="00521739" w:rsidRDefault="00801170" w:rsidP="00221BC8">
      <w:pPr>
        <w:pStyle w:val="BodyText"/>
        <w:ind w:left="0"/>
      </w:pPr>
      <w:r>
        <w:rPr>
          <w:sz w:val="20"/>
        </w:rPr>
        <w:t>To maintain proper clearances the antennas must be aligned with the permanent guards after the gantry is built.</w:t>
      </w:r>
    </w:p>
    <w:p w14:paraId="43B9B2F2" w14:textId="77777777" w:rsidR="001A412D" w:rsidRPr="001A412D" w:rsidRDefault="001A412D" w:rsidP="001A412D">
      <w:pPr>
        <w:ind w:left="0"/>
      </w:pPr>
    </w:p>
    <w:p w14:paraId="4FB68056" w14:textId="77777777" w:rsidR="005D3043" w:rsidRDefault="00256003" w:rsidP="0047485D">
      <w:pPr>
        <w:pStyle w:val="Heading2"/>
        <w:numPr>
          <w:ilvl w:val="1"/>
          <w:numId w:val="32"/>
        </w:numPr>
        <w:tabs>
          <w:tab w:val="clear" w:pos="1134"/>
          <w:tab w:val="clear" w:pos="2268"/>
          <w:tab w:val="clear" w:pos="3402"/>
          <w:tab w:val="clear" w:pos="4536"/>
        </w:tabs>
        <w:spacing w:after="240"/>
        <w:jc w:val="left"/>
      </w:pPr>
      <w:bookmarkStart w:id="13" w:name="_Toc532971588"/>
      <w:r>
        <w:t>GANTRY</w:t>
      </w:r>
      <w:r w:rsidR="00B511F2">
        <w:t xml:space="preserve"> SERVER</w:t>
      </w:r>
      <w:bookmarkEnd w:id="13"/>
    </w:p>
    <w:p w14:paraId="1A72A716" w14:textId="77DDA20D" w:rsidR="00B511F2" w:rsidRDefault="00221BC8" w:rsidP="00B511F2">
      <w:pPr>
        <w:ind w:left="0"/>
      </w:pPr>
      <w:r>
        <w:t>Mount Gantry Server on the wall adjacent to server</w:t>
      </w:r>
      <w:r w:rsidR="000517B7">
        <w:t xml:space="preserve"> in the Customs Office data c</w:t>
      </w:r>
      <w:r w:rsidR="0069514A">
        <w:t>enter</w:t>
      </w:r>
      <w:r>
        <w:t>.</w:t>
      </w:r>
    </w:p>
    <w:p w14:paraId="4609A0B8" w14:textId="77777777" w:rsidR="00221BC8" w:rsidRPr="00B511F2" w:rsidRDefault="00221BC8" w:rsidP="00B511F2">
      <w:pPr>
        <w:ind w:left="0"/>
      </w:pPr>
    </w:p>
    <w:p w14:paraId="4F258F13" w14:textId="248B2891" w:rsidR="005F7B71" w:rsidRDefault="00B511F2" w:rsidP="005F7B71">
      <w:pPr>
        <w:keepNext/>
        <w:tabs>
          <w:tab w:val="clear" w:pos="4536"/>
          <w:tab w:val="left" w:pos="5220"/>
        </w:tabs>
        <w:ind w:left="0"/>
      </w:pPr>
      <w:r w:rsidRPr="00B511F2">
        <w:rPr>
          <w:noProof/>
        </w:rPr>
        <w:lastRenderedPageBreak/>
        <w:drawing>
          <wp:inline distT="0" distB="0" distL="0" distR="0" wp14:anchorId="069CBE3E" wp14:editId="591C2CB8">
            <wp:extent cx="3054988" cy="2291240"/>
            <wp:effectExtent l="953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OIA\Active Projects\Sales Projects\OneSeal\Site Survey\Pictures\Compressed\IMG_332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0170" cy="230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D64">
        <w:t xml:space="preserve">      </w:t>
      </w:r>
      <w:bookmarkStart w:id="14" w:name="_Toc496787480"/>
      <w:r w:rsidR="000517B7">
        <w:rPr>
          <w:noProof/>
        </w:rPr>
        <w:drawing>
          <wp:inline distT="0" distB="0" distL="0" distR="0" wp14:anchorId="09A0078A" wp14:editId="1CD61285">
            <wp:extent cx="3827778" cy="3065075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719" cy="30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EC8D" w14:textId="56F6A505" w:rsidR="00FC023F" w:rsidRDefault="004552B1" w:rsidP="005F7B71">
      <w:pPr>
        <w:keepNext/>
        <w:tabs>
          <w:tab w:val="clear" w:pos="4536"/>
          <w:tab w:val="left" w:pos="5220"/>
        </w:tabs>
        <w:ind w:left="0"/>
      </w:pPr>
      <w:r>
        <w:t>F</w:t>
      </w:r>
      <w:r w:rsidR="003A2D47">
        <w:t xml:space="preserve">igure </w:t>
      </w:r>
      <w:r w:rsidR="005F7B71">
        <w:t>7</w:t>
      </w:r>
      <w:r w:rsidR="003A2D47">
        <w:t>. Server room location.</w:t>
      </w:r>
      <w:bookmarkEnd w:id="14"/>
    </w:p>
    <w:p w14:paraId="1FA88371" w14:textId="77777777" w:rsidR="004552B1" w:rsidRPr="004552B1" w:rsidRDefault="004552B1" w:rsidP="004552B1"/>
    <w:p w14:paraId="1F03ACCD" w14:textId="79D2C92F" w:rsidR="003A2D47" w:rsidRDefault="00221BC8" w:rsidP="00221BC8">
      <w:pPr>
        <w:ind w:left="0"/>
      </w:pPr>
      <w:r>
        <w:rPr>
          <w:noProof/>
        </w:rPr>
        <w:lastRenderedPageBreak/>
        <w:drawing>
          <wp:inline distT="0" distB="0" distL="0" distR="0" wp14:anchorId="335B5CE9" wp14:editId="7F2DF1BA">
            <wp:extent cx="3058095" cy="2293707"/>
            <wp:effectExtent l="953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54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4377" cy="23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962E" w14:textId="214AACD9" w:rsidR="00221BC8" w:rsidRPr="003A2D47" w:rsidRDefault="00221BC8" w:rsidP="00221BC8">
      <w:pPr>
        <w:ind w:left="0"/>
      </w:pPr>
      <w:r>
        <w:t>Figure</w:t>
      </w:r>
      <w:r w:rsidR="005F7B71">
        <w:t xml:space="preserve"> 8</w:t>
      </w:r>
      <w:r>
        <w:t>. Location of Gantry server.</w:t>
      </w:r>
    </w:p>
    <w:p w14:paraId="6B08E433" w14:textId="78E0A115" w:rsidR="003A2D47" w:rsidRDefault="002F0745" w:rsidP="003A2D47">
      <w:pPr>
        <w:keepNext/>
        <w:tabs>
          <w:tab w:val="clear" w:pos="4536"/>
          <w:tab w:val="left" w:pos="5220"/>
        </w:tabs>
        <w:ind w:left="0"/>
      </w:pPr>
      <w:r w:rsidRPr="002F0745">
        <w:rPr>
          <w:noProof/>
        </w:rPr>
        <w:drawing>
          <wp:inline distT="0" distB="0" distL="0" distR="0" wp14:anchorId="604768C5" wp14:editId="2060969C">
            <wp:extent cx="6300470" cy="4383660"/>
            <wp:effectExtent l="0" t="0" r="5080" b="0"/>
            <wp:docPr id="29" name="Picture 29" descr="C:\OIA\Active_Projects\Sales Projects\OneSeal\SIECA\OIA Updated Site Surveys\Guasaule Honduras\Server_GuasauleHondu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OIA\Active_Projects\Sales Projects\OneSeal\SIECA\OIA Updated Site Surveys\Guasaule Honduras\Server_GuasauleHondura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3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6D6A" w14:textId="4AB21E04" w:rsidR="003A2D47" w:rsidRDefault="003A2D47" w:rsidP="003A2D47">
      <w:pPr>
        <w:pStyle w:val="Caption"/>
        <w:ind w:left="0"/>
      </w:pPr>
      <w:bookmarkStart w:id="15" w:name="_Toc496787481"/>
      <w:r>
        <w:t xml:space="preserve">Figure </w:t>
      </w:r>
      <w:r w:rsidR="005F7B71">
        <w:t>9</w:t>
      </w:r>
      <w:r>
        <w:t>. Gantry Server installation diagram.</w:t>
      </w:r>
      <w:bookmarkEnd w:id="15"/>
    </w:p>
    <w:p w14:paraId="369D6322" w14:textId="77777777" w:rsidR="00F14EBA" w:rsidRDefault="00F14EBA" w:rsidP="00F14EBA">
      <w:pPr>
        <w:ind w:left="0"/>
      </w:pPr>
    </w:p>
    <w:p w14:paraId="4EF0F135" w14:textId="77777777" w:rsidR="00F14EBA" w:rsidRDefault="00F14EBA" w:rsidP="008E2E53">
      <w:pPr>
        <w:pStyle w:val="ListParagraph"/>
        <w:numPr>
          <w:ilvl w:val="0"/>
          <w:numId w:val="33"/>
        </w:numPr>
      </w:pPr>
      <w:r>
        <w:lastRenderedPageBreak/>
        <w:t>The power socket must be USA Type B. Maximum load on the 110 Vac outlet will be 150W.</w:t>
      </w:r>
    </w:p>
    <w:p w14:paraId="0C6260A3" w14:textId="77777777" w:rsidR="00F14EBA" w:rsidRDefault="00F14EBA" w:rsidP="00F14EBA">
      <w:pPr>
        <w:ind w:left="0"/>
      </w:pPr>
    </w:p>
    <w:p w14:paraId="352213A6" w14:textId="77777777" w:rsidR="003A2D47" w:rsidRDefault="00F14EBA" w:rsidP="008E2E53">
      <w:pPr>
        <w:pStyle w:val="ListParagraph"/>
        <w:numPr>
          <w:ilvl w:val="0"/>
          <w:numId w:val="33"/>
        </w:numPr>
      </w:pPr>
      <w:r>
        <w:t>All network connections must be regular Ethernet (not POE).</w:t>
      </w:r>
    </w:p>
    <w:p w14:paraId="1CAF6B30" w14:textId="77777777" w:rsidR="00BB2BE1" w:rsidRPr="00BB2BE1" w:rsidRDefault="00BB2BE1" w:rsidP="00BB2BE1">
      <w:pPr>
        <w:pStyle w:val="Heading1"/>
      </w:pPr>
      <w:bookmarkStart w:id="16" w:name="_Toc532971589"/>
      <w:r>
        <w:t>Network configuration</w:t>
      </w:r>
      <w:bookmarkEnd w:id="16"/>
    </w:p>
    <w:p w14:paraId="10AFCA83" w14:textId="78C6AD82" w:rsidR="00F3148B" w:rsidRDefault="00F3148B" w:rsidP="00BB2BE1">
      <w:pPr>
        <w:ind w:left="0"/>
      </w:pPr>
      <w:r>
        <w:t>Consult with the Customer’s IT and fill in the table below.</w:t>
      </w:r>
    </w:p>
    <w:p w14:paraId="78FB491D" w14:textId="5B30C529" w:rsidR="00A327DD" w:rsidRDefault="00A327DD" w:rsidP="00BB2BE1">
      <w:pPr>
        <w:ind w:left="0"/>
      </w:pPr>
    </w:p>
    <w:tbl>
      <w:tblPr>
        <w:tblW w:w="11386" w:type="dxa"/>
        <w:tblInd w:w="-10" w:type="dxa"/>
        <w:tblLook w:val="04A0" w:firstRow="1" w:lastRow="0" w:firstColumn="1" w:lastColumn="0" w:noHBand="0" w:noVBand="1"/>
      </w:tblPr>
      <w:tblGrid>
        <w:gridCol w:w="1710"/>
        <w:gridCol w:w="1174"/>
        <w:gridCol w:w="282"/>
        <w:gridCol w:w="983"/>
        <w:gridCol w:w="834"/>
        <w:gridCol w:w="249"/>
        <w:gridCol w:w="1083"/>
        <w:gridCol w:w="153"/>
        <w:gridCol w:w="1021"/>
        <w:gridCol w:w="409"/>
        <w:gridCol w:w="742"/>
        <w:gridCol w:w="538"/>
        <w:gridCol w:w="349"/>
        <w:gridCol w:w="972"/>
        <w:gridCol w:w="887"/>
      </w:tblGrid>
      <w:tr w:rsidR="00C51D64" w:rsidRPr="00C51D64" w14:paraId="5BD94DEB" w14:textId="77777777" w:rsidTr="00C51D64">
        <w:trPr>
          <w:trHeight w:val="210"/>
        </w:trPr>
        <w:tc>
          <w:tcPr>
            <w:tcW w:w="171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16D47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</w:rPr>
              <w:t>SIECA interface</w:t>
            </w:r>
          </w:p>
        </w:tc>
        <w:tc>
          <w:tcPr>
            <w:tcW w:w="4758" w:type="dxa"/>
            <w:gridSpan w:val="7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58E0D954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</w:rPr>
              <w:t>Input</w:t>
            </w:r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E431B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499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1C79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3484B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  <w:tr w:rsidR="00C51D64" w:rsidRPr="00A327DD" w14:paraId="7AA04CDF" w14:textId="77777777" w:rsidTr="00C51D64">
        <w:trPr>
          <w:trHeight w:val="210"/>
        </w:trPr>
        <w:tc>
          <w:tcPr>
            <w:tcW w:w="171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F270F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</w:rPr>
              <w:t>SOAP URL</w:t>
            </w:r>
          </w:p>
        </w:tc>
        <w:tc>
          <w:tcPr>
            <w:tcW w:w="475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0DA3980" w14:textId="77777777" w:rsidR="00A327DD" w:rsidRPr="00A327DD" w:rsidRDefault="00BA36E7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563C1"/>
                <w:spacing w:val="0"/>
                <w:u w:val="single"/>
              </w:rPr>
            </w:pPr>
            <w:hyperlink r:id="rId28" w:history="1">
              <w:r w:rsidR="00A327DD" w:rsidRPr="00C51D64">
                <w:rPr>
                  <w:rFonts w:ascii="Calibri" w:hAnsi="Calibri" w:cs="Calibri"/>
                  <w:color w:val="0563C1"/>
                  <w:spacing w:val="0"/>
                  <w:u w:val="single"/>
                </w:rPr>
                <w:t>http://10.102.1.60:56840/WsAntena.asmx</w:t>
              </w:r>
            </w:hyperlink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AF2D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563C1"/>
                <w:spacing w:val="0"/>
                <w:u w:val="single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93CB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B43E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8FD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  <w:tr w:rsidR="00C51D64" w:rsidRPr="00A327DD" w14:paraId="17CD169F" w14:textId="77777777" w:rsidTr="00C51D64">
        <w:trPr>
          <w:trHeight w:val="220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20D6E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</w:rPr>
              <w:t>WSDL</w:t>
            </w:r>
          </w:p>
        </w:tc>
        <w:tc>
          <w:tcPr>
            <w:tcW w:w="4758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3BA3012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563C1"/>
                <w:spacing w:val="0"/>
                <w:u w:val="single"/>
              </w:rPr>
            </w:pPr>
            <w:r w:rsidRPr="00A327DD">
              <w:rPr>
                <w:rFonts w:ascii="Calibri" w:hAnsi="Calibri" w:cs="Calibri"/>
                <w:color w:val="0563C1"/>
                <w:spacing w:val="0"/>
                <w:u w:val="single"/>
              </w:rPr>
              <w:t> </w:t>
            </w:r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2E6CD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563C1"/>
                <w:spacing w:val="0"/>
                <w:u w:val="single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D0C2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83186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0B71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  <w:tr w:rsidR="00C51D64" w:rsidRPr="00C51D64" w14:paraId="7AC2C764" w14:textId="77777777" w:rsidTr="00C51D64">
        <w:trPr>
          <w:trHeight w:val="220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991C0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4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9513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8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E4682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48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3CFA8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21F3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39FB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35EE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C0CC5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  <w:tr w:rsidR="00C51D64" w:rsidRPr="00C51D64" w14:paraId="0170BC60" w14:textId="77777777" w:rsidTr="00C51D64">
        <w:trPr>
          <w:gridAfter w:val="2"/>
          <w:wAfter w:w="1859" w:type="dxa"/>
          <w:trHeight w:val="210"/>
        </w:trPr>
        <w:tc>
          <w:tcPr>
            <w:tcW w:w="171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D6841C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Hardware Device</w:t>
            </w:r>
          </w:p>
        </w:tc>
        <w:tc>
          <w:tcPr>
            <w:tcW w:w="117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AFA830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IP</w:t>
            </w:r>
          </w:p>
        </w:tc>
        <w:tc>
          <w:tcPr>
            <w:tcW w:w="1265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D404D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Subnet mask</w:t>
            </w:r>
          </w:p>
        </w:tc>
        <w:tc>
          <w:tcPr>
            <w:tcW w:w="108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C9956D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Default gateway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7645B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DNS 1</w:t>
            </w:r>
          </w:p>
        </w:tc>
        <w:tc>
          <w:tcPr>
            <w:tcW w:w="1174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5D9CDB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DNS 2</w:t>
            </w:r>
          </w:p>
        </w:tc>
        <w:tc>
          <w:tcPr>
            <w:tcW w:w="1151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573E72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SIECA Identifier</w:t>
            </w:r>
          </w:p>
        </w:tc>
        <w:tc>
          <w:tcPr>
            <w:tcW w:w="88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BFBFBF"/>
            <w:noWrap/>
            <w:vAlign w:val="bottom"/>
            <w:hideMark/>
          </w:tcPr>
          <w:p w14:paraId="600380C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b/>
                <w:bCs/>
                <w:color w:val="000000"/>
                <w:spacing w:val="0"/>
                <w:sz w:val="18"/>
                <w:szCs w:val="18"/>
              </w:rPr>
              <w:t>Default direction</w:t>
            </w:r>
          </w:p>
        </w:tc>
      </w:tr>
      <w:tr w:rsidR="00C51D64" w:rsidRPr="00C51D64" w14:paraId="404337E4" w14:textId="77777777" w:rsidTr="00C51D64">
        <w:trPr>
          <w:gridAfter w:val="2"/>
          <w:wAfter w:w="1859" w:type="dxa"/>
          <w:trHeight w:val="210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74D12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Guasaule Honduras Site PC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8D1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172.16.32.27</w:t>
            </w:r>
          </w:p>
        </w:tc>
        <w:tc>
          <w:tcPr>
            <w:tcW w:w="126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CA0E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255.255.255.0</w:t>
            </w:r>
          </w:p>
        </w:tc>
        <w:tc>
          <w:tcPr>
            <w:tcW w:w="1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549FD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172.16.32.1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2CA8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10.102.0.20</w:t>
            </w:r>
          </w:p>
        </w:tc>
        <w:tc>
          <w:tcPr>
            <w:tcW w:w="117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1CFEB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172.18.74.26</w:t>
            </w:r>
          </w:p>
        </w:tc>
        <w:tc>
          <w:tcPr>
            <w:tcW w:w="11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BC24E9F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88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84F2B76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</w:tr>
      <w:tr w:rsidR="00C51D64" w:rsidRPr="00C51D64" w14:paraId="77D8C719" w14:textId="77777777" w:rsidTr="00C51D64">
        <w:trPr>
          <w:gridAfter w:val="2"/>
          <w:wAfter w:w="1859" w:type="dxa"/>
          <w:trHeight w:val="210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4007D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Guasaule Honduras RP1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360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172.16.32.26</w:t>
            </w:r>
          </w:p>
        </w:tc>
        <w:tc>
          <w:tcPr>
            <w:tcW w:w="126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5160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255.255.255.0</w:t>
            </w:r>
          </w:p>
        </w:tc>
        <w:tc>
          <w:tcPr>
            <w:tcW w:w="1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A240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172.16.32.1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5814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17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C6A90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1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0E8E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PF-004-HND</w:t>
            </w:r>
          </w:p>
        </w:tc>
        <w:tc>
          <w:tcPr>
            <w:tcW w:w="88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C3066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proofErr w:type="gramStart"/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1:E</w:t>
            </w:r>
            <w:proofErr w:type="gramEnd"/>
          </w:p>
        </w:tc>
      </w:tr>
      <w:tr w:rsidR="00C51D64" w:rsidRPr="00C51D64" w14:paraId="7F3E052C" w14:textId="77777777" w:rsidTr="00C51D64">
        <w:trPr>
          <w:gridAfter w:val="2"/>
          <w:wAfter w:w="1859" w:type="dxa"/>
          <w:trHeight w:val="220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B00B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674D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265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C730F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083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6C6F6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BB444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174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F79EE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1151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8895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  <w:tc>
          <w:tcPr>
            <w:tcW w:w="887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55B642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  <w:sz w:val="18"/>
                <w:szCs w:val="18"/>
              </w:rPr>
              <w:t> </w:t>
            </w:r>
          </w:p>
        </w:tc>
      </w:tr>
      <w:tr w:rsidR="00C51D64" w:rsidRPr="00C51D64" w14:paraId="16EF3AE0" w14:textId="77777777" w:rsidTr="00C51D64">
        <w:trPr>
          <w:trHeight w:val="220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96B4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</w:rPr>
            </w:pPr>
          </w:p>
        </w:tc>
        <w:tc>
          <w:tcPr>
            <w:tcW w:w="14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5A490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8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7085F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48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8F91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95D6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1BF3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0952A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74859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  <w:tr w:rsidR="00C51D64" w:rsidRPr="00A327DD" w14:paraId="7EA56299" w14:textId="77777777" w:rsidTr="00C51D64">
        <w:trPr>
          <w:trHeight w:val="220"/>
        </w:trPr>
        <w:tc>
          <w:tcPr>
            <w:tcW w:w="1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27438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 w:cs="Calibri"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</w:rPr>
              <w:t>EDECS Site Id:</w:t>
            </w:r>
          </w:p>
        </w:tc>
        <w:tc>
          <w:tcPr>
            <w:tcW w:w="475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321882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</w:rPr>
            </w:pPr>
            <w:r w:rsidRPr="00A327DD">
              <w:rPr>
                <w:rFonts w:ascii="Calibri" w:hAnsi="Calibri" w:cs="Calibri"/>
                <w:color w:val="000000"/>
                <w:spacing w:val="0"/>
              </w:rPr>
              <w:t>HNDARAGUASAULE01</w:t>
            </w:r>
          </w:p>
        </w:tc>
        <w:tc>
          <w:tcPr>
            <w:tcW w:w="14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1D553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 w:cs="Calibri"/>
                <w:color w:val="000000"/>
                <w:spacing w:val="0"/>
              </w:rPr>
            </w:pPr>
          </w:p>
        </w:tc>
        <w:tc>
          <w:tcPr>
            <w:tcW w:w="12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1CD15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13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58941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F484C" w14:textId="77777777" w:rsidR="00A327DD" w:rsidRPr="00A327DD" w:rsidRDefault="00A327DD" w:rsidP="00A327D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Times New Roman" w:hAnsi="Times New Roman"/>
                <w:spacing w:val="0"/>
              </w:rPr>
            </w:pPr>
          </w:p>
        </w:tc>
      </w:tr>
    </w:tbl>
    <w:p w14:paraId="42F8AE4D" w14:textId="77777777" w:rsidR="00F3148B" w:rsidRDefault="00F3148B" w:rsidP="00A327DD">
      <w:pPr>
        <w:ind w:left="0"/>
      </w:pPr>
    </w:p>
    <w:p w14:paraId="2985A16E" w14:textId="77777777" w:rsidR="00F3148B" w:rsidRDefault="00BB2BE1" w:rsidP="00BB2BE1">
      <w:pPr>
        <w:pStyle w:val="Heading1"/>
      </w:pPr>
      <w:bookmarkStart w:id="17" w:name="_Toc532971590"/>
      <w:r>
        <w:t>list of equipment</w:t>
      </w:r>
      <w:bookmarkEnd w:id="17"/>
    </w:p>
    <w:p w14:paraId="068EBC07" w14:textId="77777777" w:rsidR="00F3148B" w:rsidRDefault="00F3148B" w:rsidP="00F3148B">
      <w:pPr>
        <w:pBdr>
          <w:between w:val="single" w:sz="18" w:space="1" w:color="auto"/>
        </w:pBdr>
        <w:ind w:left="270"/>
      </w:pPr>
      <w:r>
        <w:t xml:space="preserve">The table below lists the main components required for the system, together with a note of the party responsible for supply </w:t>
      </w:r>
      <w:r w:rsidR="0036630D">
        <w:t>and installation of each item.</w:t>
      </w:r>
    </w:p>
    <w:p w14:paraId="2CCFFB76" w14:textId="77777777" w:rsidR="0036630D" w:rsidRDefault="0036630D" w:rsidP="0036630D">
      <w:pPr>
        <w:pBdr>
          <w:between w:val="single" w:sz="18" w:space="1" w:color="auto"/>
        </w:pBdr>
        <w:ind w:left="0"/>
      </w:pPr>
    </w:p>
    <w:tbl>
      <w:tblPr>
        <w:tblW w:w="8620" w:type="dxa"/>
        <w:tblInd w:w="-10" w:type="dxa"/>
        <w:tblLook w:val="04A0" w:firstRow="1" w:lastRow="0" w:firstColumn="1" w:lastColumn="0" w:noHBand="0" w:noVBand="1"/>
      </w:tblPr>
      <w:tblGrid>
        <w:gridCol w:w="960"/>
        <w:gridCol w:w="3600"/>
        <w:gridCol w:w="960"/>
        <w:gridCol w:w="1480"/>
        <w:gridCol w:w="1620"/>
      </w:tblGrid>
      <w:tr w:rsidR="00160ADE" w:rsidRPr="00160ADE" w14:paraId="7DDDCC7C" w14:textId="77777777" w:rsidTr="00160ADE">
        <w:trPr>
          <w:trHeight w:val="4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41EEAA12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bookmarkStart w:id="18" w:name="_Toc353953083"/>
            <w:bookmarkStart w:id="19" w:name="_Toc353958578"/>
            <w:bookmarkStart w:id="20" w:name="_Toc354210221"/>
            <w:bookmarkStart w:id="21" w:name="_Toc354819624"/>
            <w:bookmarkStart w:id="22" w:name="_Toc354820107"/>
            <w:bookmarkStart w:id="23" w:name="_Toc354820545"/>
            <w:bookmarkStart w:id="24" w:name="_Toc354910443"/>
            <w:r w:rsidRPr="00160ADE"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  <w:t>#</w:t>
            </w:r>
          </w:p>
        </w:tc>
        <w:tc>
          <w:tcPr>
            <w:tcW w:w="36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7BFF43F6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60ADE">
              <w:rPr>
                <w:rFonts w:cs="Arial"/>
                <w:b/>
                <w:bCs/>
                <w:color w:val="000000"/>
                <w:spacing w:val="0"/>
                <w:sz w:val="22"/>
              </w:rPr>
              <w:t>ITEM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0ADF22E4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60ADE">
              <w:rPr>
                <w:rFonts w:cs="Arial"/>
                <w:b/>
                <w:bCs/>
                <w:color w:val="000000"/>
                <w:spacing w:val="0"/>
                <w:sz w:val="22"/>
              </w:rPr>
              <w:t>QTY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C0C0"/>
            <w:vAlign w:val="center"/>
            <w:hideMark/>
          </w:tcPr>
          <w:p w14:paraId="2D4A354F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60ADE">
              <w:rPr>
                <w:rFonts w:cs="Arial"/>
                <w:b/>
                <w:bCs/>
                <w:color w:val="000000"/>
                <w:spacing w:val="0"/>
                <w:sz w:val="22"/>
              </w:rPr>
              <w:t>SUPPLIER</w:t>
            </w:r>
          </w:p>
        </w:tc>
        <w:tc>
          <w:tcPr>
            <w:tcW w:w="1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C0C0"/>
            <w:vAlign w:val="center"/>
            <w:hideMark/>
          </w:tcPr>
          <w:p w14:paraId="12EBDF2F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60ADE">
              <w:rPr>
                <w:rFonts w:cs="Arial"/>
                <w:b/>
                <w:bCs/>
                <w:color w:val="000000"/>
                <w:spacing w:val="0"/>
                <w:sz w:val="22"/>
              </w:rPr>
              <w:t>INSTALLER</w:t>
            </w:r>
          </w:p>
        </w:tc>
      </w:tr>
      <w:tr w:rsidR="00160ADE" w:rsidRPr="00160ADE" w14:paraId="1C60E95A" w14:textId="77777777" w:rsidTr="00C22784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ABD03" w14:textId="44B07FD7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2019D" w14:textId="7506939C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RP1 antenna cable, 9m (30ft)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4E8F6" w14:textId="01DAE2F6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9E1D6" w14:textId="1CE914AA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Lyngsoe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F9989F" w14:textId="61DD3567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160ADE" w:rsidRPr="00160ADE" w14:paraId="389F5828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D027" w14:textId="7EC3A6E3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2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23353" w14:textId="39A9F178" w:rsidR="00F56F38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RP1 antenna cable, 3m (10ft)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7B1BF" w14:textId="00BAFE7B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AC7E1" w14:textId="1E0F3C76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Lyngsoe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52B967" w14:textId="07141C0F" w:rsidR="00F56F38" w:rsidRPr="00160ADE" w:rsidRDefault="00EF0276" w:rsidP="00F56F38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F56F38" w:rsidRPr="00160ADE" w14:paraId="6A844C5A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05CD69" w14:textId="6C2EBA8A" w:rsidR="00F56F38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5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61340" w14:textId="26F76BA4" w:rsidR="00F56F38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Gantry Reader Kit, 4 antennas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3D83D8" w14:textId="7CE93DCE" w:rsidR="00F56F38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7F094" w14:textId="252D1BFE" w:rsidR="00F56F38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Lyngsoe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D521F3" w14:textId="47C2D14C" w:rsidR="00F56F38" w:rsidRPr="00160ADE" w:rsidRDefault="00EF0276" w:rsidP="00F56F38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160ADE" w:rsidRPr="00160ADE" w14:paraId="2ACA9E40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21A3E" w14:textId="436CE56C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6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5BEE6" w14:textId="356F4B19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Gantry Server Kit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9597E" w14:textId="09A0CF28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B0BBE" w14:textId="3F821C46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Lyngsoe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E511C" w14:textId="3B9C60BE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160ADE" w:rsidRPr="00160ADE" w14:paraId="11C3564F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D97D" w14:textId="335CB39A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7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5AE3" w14:textId="5DF9BA7E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Gantry Connection Box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CA570" w14:textId="50745ACD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36D8A" w14:textId="6335E7D1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3E1549" w14:textId="260B1AE3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160ADE" w:rsidRPr="00160ADE" w14:paraId="2C2858D4" w14:textId="77777777" w:rsidTr="00EF0276">
        <w:trPr>
          <w:trHeight w:val="386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2BE70" w14:textId="5AB0C9E1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8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088D4" w14:textId="0A33CC92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Data connection: Gantry Server to local LAN (SIECA)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E2B6C" w14:textId="2CCEB5A0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921F" w14:textId="4CC3A8E9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667878" w14:textId="0812CC50" w:rsidR="00160ADE" w:rsidRPr="00160ADE" w:rsidRDefault="00EF0276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6C107D9B" w14:textId="77777777" w:rsidTr="00CB123B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49090" w14:textId="4E64E2A6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9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8AAC18" w14:textId="6968531F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110 Vac power connection (2 outlets) for Gantry Server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8EF02" w14:textId="7B225439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5F4D9" w14:textId="149F32AE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BEE97F" w14:textId="11197A6F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6C7C5ADE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AFA6A8" w14:textId="7ED7C962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10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964E8" w14:textId="025B2345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24Vdc power cable from Gantry Server to RP1 Connection Box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0E502" w14:textId="796AD999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1E5790" w14:textId="6C3FD993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122758" w14:textId="13075081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102E834C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B6F93F" w14:textId="18DCEA0A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11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4D6CD" w14:textId="28EEB9B8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Ethernet cable from Gantry Server to RP1 Connection box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16C7C" w14:textId="3ABAB2B1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BAE2F" w14:textId="714CFFB4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F61273" w14:textId="3A4DE5F0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3A83444B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6FB2F4" w14:textId="3E4C2A0A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12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312B42" w14:textId="226D262E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Remote Hub Kit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55D0B" w14:textId="505E7A7E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F2F35" w14:textId="25FF9C43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Lyngsoe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22F7A5" w14:textId="59F96CCA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11372428" w14:textId="77777777" w:rsidTr="00CB123B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FB26F" w14:textId="6F8709F1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lastRenderedPageBreak/>
              <w:t>13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D2737" w14:textId="7AA4C057" w:rsidR="002954A7" w:rsidRPr="00160ADE" w:rsidRDefault="002954A7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 xml:space="preserve">Optical fiber cable from Gantry Server to </w:t>
            </w:r>
            <w:proofErr w:type="gramStart"/>
            <w:r>
              <w:rPr>
                <w:rFonts w:cs="Arial"/>
                <w:color w:val="000000"/>
                <w:spacing w:val="0"/>
              </w:rPr>
              <w:t>Remote  Hub</w:t>
            </w:r>
            <w:proofErr w:type="gramEnd"/>
            <w:r>
              <w:rPr>
                <w:rFonts w:cs="Arial"/>
                <w:color w:val="000000"/>
                <w:spacing w:val="0"/>
              </w:rPr>
              <w:t xml:space="preserve"> (appr </w:t>
            </w:r>
            <w:r w:rsidR="002F0745">
              <w:rPr>
                <w:rFonts w:cs="Arial"/>
                <w:color w:val="000000"/>
                <w:spacing w:val="0"/>
              </w:rPr>
              <w:t>28</w:t>
            </w:r>
            <w:r w:rsidR="001B5E7D">
              <w:rPr>
                <w:rFonts w:cs="Arial"/>
                <w:color w:val="000000"/>
                <w:spacing w:val="0"/>
              </w:rPr>
              <w:t>0m)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66291F" w14:textId="2483A6DB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45053" w14:textId="68CE5960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CA2D43" w14:textId="5B3EE6A0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17C0AE27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2CA95" w14:textId="1ECCDE9E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14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26482" w14:textId="1146A0C5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Fiber media converter (one for Gantry Server, one for Remote Hub)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6B9C7" w14:textId="5D926FAB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1C602" w14:textId="4BB12E0D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4615D7" w14:textId="70A858F7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954A7" w:rsidRPr="00160ADE" w14:paraId="19931825" w14:textId="77777777" w:rsidTr="00160ADE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5C7DD" w14:textId="49A02370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15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13DE0" w14:textId="2B9B33FB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Remote Hub NEMA enclosure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FBD59" w14:textId="7C25DCFA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FECA6" w14:textId="69DE982A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69D08" w14:textId="6AED8A15" w:rsidR="002954A7" w:rsidRPr="00160ADE" w:rsidRDefault="001B5E7D" w:rsidP="002954A7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F0745" w:rsidRPr="00160ADE" w14:paraId="29773DDF" w14:textId="77777777" w:rsidTr="00F47D84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43698" w14:textId="213D7F15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16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CF5769" w14:textId="1D39A044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 xml:space="preserve">110 Vac power connection (2 outlets) for </w:t>
            </w:r>
            <w:r>
              <w:rPr>
                <w:rFonts w:cs="Arial"/>
                <w:color w:val="000000"/>
                <w:spacing w:val="0"/>
              </w:rPr>
              <w:t>Remote Hub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92A18" w14:textId="77777777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60ADE"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0911F" w14:textId="77777777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BC00CB" w14:textId="77777777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F0745" w:rsidRPr="00160ADE" w14:paraId="0FAE5CD9" w14:textId="77777777" w:rsidTr="002F0745">
        <w:trPr>
          <w:trHeight w:val="43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120DEC" w14:textId="46C6090D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17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CDF57" w14:textId="1C96ADE3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Drop down bars for antenna mounting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0E6D3" w14:textId="5B999DAD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A3D471" w14:textId="7E3FBAE9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19B7D5" w14:textId="6DF26F82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  <w:tr w:rsidR="002F0745" w:rsidRPr="00160ADE" w14:paraId="40B5C4FF" w14:textId="77777777" w:rsidTr="00160ADE">
        <w:trPr>
          <w:trHeight w:val="55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C9B9E" w14:textId="08ACB99A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18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ACB5F" w14:textId="655907A9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Bracket for reader mounting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8E695" w14:textId="2387B982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2D19F" w14:textId="753FCE41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0A564" w14:textId="2BD88FEC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TAS</w:t>
            </w:r>
          </w:p>
        </w:tc>
      </w:tr>
    </w:tbl>
    <w:p w14:paraId="1735DF92" w14:textId="77777777" w:rsidR="00F3148B" w:rsidRDefault="00F3148B" w:rsidP="00F3148B">
      <w:pPr>
        <w:pStyle w:val="BodyText"/>
        <w:tabs>
          <w:tab w:val="clear" w:pos="0"/>
          <w:tab w:val="clear" w:pos="1134"/>
          <w:tab w:val="clear" w:pos="2268"/>
          <w:tab w:val="clear" w:pos="3402"/>
          <w:tab w:val="clear" w:pos="4536"/>
        </w:tabs>
        <w:ind w:left="0"/>
        <w:rPr>
          <w:iCs/>
        </w:rPr>
      </w:pPr>
    </w:p>
    <w:p w14:paraId="08CE8FBA" w14:textId="77777777" w:rsidR="00160ADE" w:rsidRDefault="00160ADE" w:rsidP="00160ADE">
      <w:pPr>
        <w:pStyle w:val="Heading1"/>
      </w:pPr>
      <w:bookmarkStart w:id="25" w:name="_Toc532971591"/>
      <w:r>
        <w:t xml:space="preserve">Scope of installation work for </w:t>
      </w:r>
      <w:r w:rsidR="00A16FB3">
        <w:t>TAS</w:t>
      </w:r>
      <w:bookmarkEnd w:id="25"/>
    </w:p>
    <w:tbl>
      <w:tblPr>
        <w:tblW w:w="9430" w:type="dxa"/>
        <w:tblInd w:w="-10" w:type="dxa"/>
        <w:tblLook w:val="04A0" w:firstRow="1" w:lastRow="0" w:firstColumn="1" w:lastColumn="0" w:noHBand="0" w:noVBand="1"/>
      </w:tblPr>
      <w:tblGrid>
        <w:gridCol w:w="630"/>
        <w:gridCol w:w="7840"/>
        <w:gridCol w:w="960"/>
      </w:tblGrid>
      <w:tr w:rsidR="00160ADE" w:rsidRPr="00160ADE" w14:paraId="18C6F2E3" w14:textId="77777777" w:rsidTr="00160ADE">
        <w:trPr>
          <w:trHeight w:val="440"/>
        </w:trPr>
        <w:tc>
          <w:tcPr>
            <w:tcW w:w="943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6C8212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b/>
                <w:bCs/>
                <w:color w:val="000000"/>
                <w:spacing w:val="0"/>
                <w:sz w:val="28"/>
                <w:szCs w:val="28"/>
              </w:rPr>
            </w:pPr>
            <w:r w:rsidRPr="00160ADE">
              <w:rPr>
                <w:rFonts w:ascii="Calibri" w:hAnsi="Calibri"/>
                <w:b/>
                <w:bCs/>
                <w:color w:val="000000"/>
                <w:spacing w:val="0"/>
                <w:sz w:val="28"/>
                <w:szCs w:val="28"/>
              </w:rPr>
              <w:t xml:space="preserve">Scope of work for </w:t>
            </w:r>
            <w:r w:rsidR="00A16FB3">
              <w:rPr>
                <w:rFonts w:ascii="Calibri" w:hAnsi="Calibri"/>
                <w:b/>
                <w:bCs/>
                <w:color w:val="000000"/>
                <w:spacing w:val="0"/>
                <w:sz w:val="28"/>
                <w:szCs w:val="28"/>
              </w:rPr>
              <w:t>TAS</w:t>
            </w:r>
            <w:r w:rsidRPr="00160ADE">
              <w:rPr>
                <w:rFonts w:ascii="Calibri" w:hAnsi="Calibri"/>
                <w:b/>
                <w:bCs/>
                <w:color w:val="000000"/>
                <w:spacing w:val="0"/>
                <w:sz w:val="28"/>
                <w:szCs w:val="28"/>
              </w:rPr>
              <w:t>:</w:t>
            </w:r>
          </w:p>
        </w:tc>
      </w:tr>
      <w:tr w:rsidR="00160ADE" w:rsidRPr="00160ADE" w14:paraId="4D8D5446" w14:textId="77777777" w:rsidTr="00160ADE">
        <w:trPr>
          <w:trHeight w:val="49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0BC2B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</w:pPr>
            <w:r w:rsidRPr="00160ADE"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  <w:t>#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F7EF5" w14:textId="48EC8607" w:rsidR="00160ADE" w:rsidRPr="00160ADE" w:rsidRDefault="002F0745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  <w:t xml:space="preserve">Guasaule </w:t>
            </w:r>
            <w:proofErr w:type="gramStart"/>
            <w:r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  <w:t>Honduras</w:t>
            </w:r>
            <w:r w:rsidR="00160ADE" w:rsidRPr="00160ADE"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  <w:t>  Services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5665D4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</w:pPr>
            <w:r w:rsidRPr="00160ADE">
              <w:rPr>
                <w:rFonts w:ascii="Calibri" w:hAnsi="Calibri"/>
                <w:b/>
                <w:bCs/>
                <w:color w:val="000000"/>
                <w:spacing w:val="0"/>
                <w:sz w:val="24"/>
                <w:szCs w:val="24"/>
              </w:rPr>
              <w:t>QTY</w:t>
            </w:r>
          </w:p>
        </w:tc>
      </w:tr>
      <w:tr w:rsidR="00160ADE" w:rsidRPr="00160ADE" w14:paraId="43C54043" w14:textId="77777777" w:rsidTr="00160ADE">
        <w:trPr>
          <w:trHeight w:val="46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E6EE9A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>1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C565F" w14:textId="0BD78289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proofErr w:type="gramStart"/>
            <w:r w:rsidRPr="00160ADE">
              <w:rPr>
                <w:rFonts w:ascii="Calibri" w:hAnsi="Calibri"/>
                <w:color w:val="000000"/>
                <w:spacing w:val="0"/>
              </w:rPr>
              <w:t>Insta</w:t>
            </w:r>
            <w:r w:rsidR="00A16FB3">
              <w:rPr>
                <w:rFonts w:ascii="Calibri" w:hAnsi="Calibri"/>
                <w:color w:val="000000"/>
                <w:spacing w:val="0"/>
              </w:rPr>
              <w:t>l</w:t>
            </w:r>
            <w:r w:rsidRPr="00160ADE">
              <w:rPr>
                <w:rFonts w:ascii="Calibri" w:hAnsi="Calibri"/>
                <w:color w:val="000000"/>
                <w:spacing w:val="0"/>
              </w:rPr>
              <w:t>lation  Reader</w:t>
            </w:r>
            <w:proofErr w:type="gramEnd"/>
            <w:r w:rsidRPr="00160ADE">
              <w:rPr>
                <w:rFonts w:ascii="Calibri" w:hAnsi="Calibri"/>
                <w:color w:val="000000"/>
                <w:spacing w:val="0"/>
              </w:rPr>
              <w:t xml:space="preserve"> Points - </w:t>
            </w:r>
            <w:r w:rsidR="002954A7">
              <w:rPr>
                <w:rFonts w:ascii="Calibri" w:hAnsi="Calibri"/>
                <w:color w:val="000000"/>
                <w:spacing w:val="0"/>
              </w:rPr>
              <w:t>4</w:t>
            </w:r>
            <w:r w:rsidRPr="00160ADE">
              <w:rPr>
                <w:rFonts w:ascii="Calibri" w:hAnsi="Calibri"/>
                <w:color w:val="000000"/>
                <w:spacing w:val="0"/>
              </w:rPr>
              <w:t xml:space="preserve"> Antennas, </w:t>
            </w:r>
            <w:r w:rsidR="002954A7">
              <w:rPr>
                <w:rFonts w:ascii="Calibri" w:hAnsi="Calibri"/>
                <w:color w:val="000000"/>
                <w:spacing w:val="0"/>
              </w:rPr>
              <w:t>1</w:t>
            </w:r>
            <w:r w:rsidR="002F0745">
              <w:rPr>
                <w:rFonts w:ascii="Calibri" w:hAnsi="Calibri"/>
                <w:color w:val="000000"/>
                <w:spacing w:val="0"/>
              </w:rPr>
              <w:t xml:space="preserve"> Reader</w:t>
            </w:r>
            <w:r w:rsidRPr="00160ADE">
              <w:rPr>
                <w:rFonts w:ascii="Calibri" w:hAnsi="Calibri"/>
                <w:color w:val="000000"/>
                <w:spacing w:val="0"/>
              </w:rPr>
              <w:t xml:space="preserve">, </w:t>
            </w:r>
            <w:r w:rsidR="002954A7">
              <w:rPr>
                <w:rFonts w:ascii="Calibri" w:hAnsi="Calibri"/>
                <w:color w:val="000000"/>
                <w:spacing w:val="0"/>
              </w:rPr>
              <w:t>1</w:t>
            </w:r>
            <w:r w:rsidRPr="00160ADE">
              <w:rPr>
                <w:rFonts w:ascii="Calibri" w:hAnsi="Calibri"/>
                <w:color w:val="000000"/>
                <w:spacing w:val="0"/>
              </w:rPr>
              <w:t xml:space="preserve"> Connection </w:t>
            </w:r>
            <w:proofErr w:type="spellStart"/>
            <w:r w:rsidRPr="00160ADE">
              <w:rPr>
                <w:rFonts w:ascii="Calibri" w:hAnsi="Calibri"/>
                <w:color w:val="000000"/>
                <w:spacing w:val="0"/>
              </w:rPr>
              <w:t>Boxe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6A5ED8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  <w:tr w:rsidR="00160ADE" w:rsidRPr="00160ADE" w14:paraId="54D6C6D7" w14:textId="77777777" w:rsidTr="00160ADE">
        <w:trPr>
          <w:trHeight w:val="75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F223C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>2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10DBE" w14:textId="3495F8FF" w:rsidR="00160ADE" w:rsidRPr="00160ADE" w:rsidRDefault="00160ADE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 xml:space="preserve">Supply and Installation of 24VDC cable from </w:t>
            </w:r>
            <w:r w:rsidR="002F0745">
              <w:rPr>
                <w:rFonts w:ascii="Calibri" w:hAnsi="Calibri"/>
                <w:color w:val="000000"/>
                <w:spacing w:val="0"/>
              </w:rPr>
              <w:t>Remote Hub to RP1 via Connection Box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929D6" w14:textId="77777777" w:rsidR="00160ADE" w:rsidRPr="00160ADE" w:rsidRDefault="00160ADE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  <w:tr w:rsidR="002F0745" w:rsidRPr="00160ADE" w14:paraId="5AAC5FA1" w14:textId="77777777" w:rsidTr="00F47D84">
        <w:trPr>
          <w:trHeight w:val="75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8D00" w14:textId="4885780B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3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90E654" w14:textId="38C7D5B8" w:rsidR="002F0745" w:rsidRPr="00160ADE" w:rsidRDefault="002F0745" w:rsidP="002F0745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 xml:space="preserve">Supply and Installation of </w:t>
            </w:r>
            <w:r>
              <w:rPr>
                <w:rFonts w:ascii="Calibri" w:hAnsi="Calibri"/>
                <w:color w:val="000000"/>
                <w:spacing w:val="0"/>
              </w:rPr>
              <w:t>Ethernet</w:t>
            </w:r>
            <w:r w:rsidRPr="00160ADE">
              <w:rPr>
                <w:rFonts w:ascii="Calibri" w:hAnsi="Calibri"/>
                <w:color w:val="000000"/>
                <w:spacing w:val="0"/>
              </w:rPr>
              <w:t xml:space="preserve"> cable from </w:t>
            </w:r>
            <w:r>
              <w:rPr>
                <w:rFonts w:ascii="Calibri" w:hAnsi="Calibri"/>
                <w:color w:val="000000"/>
                <w:spacing w:val="0"/>
              </w:rPr>
              <w:t>Remote Hub to RP1 via Connection Box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E12098" w14:textId="77777777" w:rsidR="002F0745" w:rsidRPr="00160ADE" w:rsidRDefault="002F0745" w:rsidP="00F47D84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 w:rsidRPr="00160ADE"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  <w:tr w:rsidR="00160ADE" w:rsidRPr="00160ADE" w14:paraId="49132D5F" w14:textId="77777777" w:rsidTr="00A16FB3">
        <w:trPr>
          <w:trHeight w:val="106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7069D" w14:textId="01A0BD44" w:rsidR="00160ADE" w:rsidRPr="00160ADE" w:rsidRDefault="002F0745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4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E58D14" w14:textId="3D509D88" w:rsidR="00160ADE" w:rsidRPr="00160ADE" w:rsidRDefault="001B5E7D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Supply and Installation</w:t>
            </w:r>
            <w:r w:rsidR="00774BC2">
              <w:rPr>
                <w:rFonts w:ascii="Calibri" w:hAnsi="Calibri"/>
                <w:color w:val="000000"/>
                <w:spacing w:val="0"/>
              </w:rPr>
              <w:t xml:space="preserve"> of Remote HUB NEMA Box with optical fiber media converter, 2x 110VAC outlets and Remote Hub kit. The Remote Hub Kit (24Vdc power supply, Ethernet Switch) is provided by Lyngsoe.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61FC27" w14:textId="58B82F90" w:rsidR="00160ADE" w:rsidRPr="00160ADE" w:rsidRDefault="00774BC2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  <w:tr w:rsidR="00160ADE" w:rsidRPr="00160ADE" w14:paraId="38C4D849" w14:textId="77777777" w:rsidTr="00160ADE">
        <w:trPr>
          <w:trHeight w:val="98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0811B" w14:textId="23A3C2BE" w:rsidR="00160ADE" w:rsidRPr="00160ADE" w:rsidRDefault="00921308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5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25E2B8" w14:textId="599C04FE" w:rsidR="00160ADE" w:rsidRPr="00160ADE" w:rsidRDefault="00774BC2" w:rsidP="00921308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 xml:space="preserve">Supply and Installation of 110VAC energy cable from </w:t>
            </w:r>
            <w:r w:rsidR="00921308">
              <w:rPr>
                <w:rFonts w:ascii="Calibri" w:hAnsi="Calibri"/>
                <w:color w:val="000000"/>
                <w:spacing w:val="0"/>
              </w:rPr>
              <w:t>(?)</w:t>
            </w:r>
            <w:r>
              <w:rPr>
                <w:rFonts w:ascii="Calibri" w:hAnsi="Calibri"/>
                <w:color w:val="000000"/>
                <w:spacing w:val="0"/>
              </w:rPr>
              <w:t xml:space="preserve"> to Remote Hub. The service includes Electrical Box, Meter, Breakers and cable, 2 outlets connected inside Remote Hub NEMA box located in Guard House.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774B4" w14:textId="08E6042B" w:rsidR="00160ADE" w:rsidRPr="00160ADE" w:rsidRDefault="00774BC2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  <w:tr w:rsidR="00160ADE" w:rsidRPr="00160ADE" w14:paraId="13FF6F79" w14:textId="77777777" w:rsidTr="00160ADE">
        <w:trPr>
          <w:trHeight w:val="1190"/>
        </w:trPr>
        <w:tc>
          <w:tcPr>
            <w:tcW w:w="6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AA3984" w14:textId="11E0AD31" w:rsidR="00160ADE" w:rsidRPr="00160ADE" w:rsidRDefault="00921308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6</w:t>
            </w:r>
          </w:p>
        </w:tc>
        <w:tc>
          <w:tcPr>
            <w:tcW w:w="7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D645C" w14:textId="1107587D" w:rsidR="00160ADE" w:rsidRPr="00160ADE" w:rsidRDefault="00774BC2" w:rsidP="00921308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Supply and Installation of 2</w:t>
            </w:r>
            <w:r w:rsidR="00921308">
              <w:rPr>
                <w:rFonts w:ascii="Calibri" w:hAnsi="Calibri"/>
                <w:color w:val="000000"/>
                <w:spacing w:val="0"/>
              </w:rPr>
              <w:t>8</w:t>
            </w:r>
            <w:r>
              <w:rPr>
                <w:rFonts w:ascii="Calibri" w:hAnsi="Calibri"/>
                <w:color w:val="000000"/>
                <w:spacing w:val="0"/>
              </w:rPr>
              <w:t>0meters of Core Fiber Optic from Server Room to Remote HUB (includes, fiber, fiber accessories, media converters 10/100/1000 mounted 1</w:t>
            </w:r>
            <w:r w:rsidRPr="00774BC2">
              <w:rPr>
                <w:rFonts w:ascii="Calibri" w:hAnsi="Calibri"/>
                <w:color w:val="000000"/>
                <w:spacing w:val="0"/>
                <w:vertAlign w:val="superscript"/>
              </w:rPr>
              <w:t>st</w:t>
            </w:r>
            <w:r>
              <w:rPr>
                <w:rFonts w:ascii="Calibri" w:hAnsi="Calibri"/>
                <w:color w:val="000000"/>
                <w:spacing w:val="0"/>
              </w:rPr>
              <w:t xml:space="preserve"> near Gantry Server and the 2</w:t>
            </w:r>
            <w:r w:rsidRPr="00774BC2">
              <w:rPr>
                <w:rFonts w:ascii="Calibri" w:hAnsi="Calibri"/>
                <w:color w:val="000000"/>
                <w:spacing w:val="0"/>
                <w:vertAlign w:val="superscript"/>
              </w:rPr>
              <w:t>nd</w:t>
            </w:r>
            <w:r>
              <w:rPr>
                <w:rFonts w:ascii="Calibri" w:hAnsi="Calibri"/>
                <w:color w:val="000000"/>
                <w:spacing w:val="0"/>
              </w:rPr>
              <w:t xml:space="preserve"> inside Remote Hub NEMA box)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FC403" w14:textId="7B3A9FC3" w:rsidR="00160ADE" w:rsidRPr="00160ADE" w:rsidRDefault="00774BC2" w:rsidP="00160ADE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</w:t>
            </w:r>
          </w:p>
        </w:tc>
      </w:tr>
    </w:tbl>
    <w:p w14:paraId="2F50B04C" w14:textId="77777777" w:rsidR="00160ADE" w:rsidRPr="00160ADE" w:rsidRDefault="00160ADE" w:rsidP="00160ADE">
      <w:pPr>
        <w:ind w:left="0"/>
      </w:pPr>
    </w:p>
    <w:p w14:paraId="4588244F" w14:textId="77777777" w:rsidR="00160ADE" w:rsidRPr="00BB0B76" w:rsidRDefault="00160ADE" w:rsidP="00F3148B">
      <w:pPr>
        <w:pStyle w:val="BodyText"/>
        <w:tabs>
          <w:tab w:val="clear" w:pos="0"/>
          <w:tab w:val="clear" w:pos="1134"/>
          <w:tab w:val="clear" w:pos="2268"/>
          <w:tab w:val="clear" w:pos="3402"/>
          <w:tab w:val="clear" w:pos="4536"/>
        </w:tabs>
        <w:ind w:left="0"/>
        <w:rPr>
          <w:iCs/>
        </w:rPr>
      </w:pPr>
    </w:p>
    <w:p w14:paraId="12E5B63B" w14:textId="77777777" w:rsidR="00F3148B" w:rsidRDefault="00F3148B" w:rsidP="00BB2BE1">
      <w:pPr>
        <w:pStyle w:val="Heading1"/>
      </w:pPr>
      <w:bookmarkStart w:id="26" w:name="_Toc172096321"/>
      <w:bookmarkStart w:id="27" w:name="_Toc532971592"/>
      <w:r>
        <w:t>CHECKLIST</w:t>
      </w:r>
      <w:bookmarkEnd w:id="18"/>
      <w:bookmarkEnd w:id="19"/>
      <w:bookmarkEnd w:id="20"/>
      <w:bookmarkEnd w:id="21"/>
      <w:bookmarkEnd w:id="22"/>
      <w:bookmarkEnd w:id="23"/>
      <w:bookmarkEnd w:id="24"/>
      <w:bookmarkEnd w:id="26"/>
      <w:bookmarkEnd w:id="27"/>
    </w:p>
    <w:p w14:paraId="118CAC82" w14:textId="77777777" w:rsidR="00F3148B" w:rsidRDefault="00F3148B" w:rsidP="00F3148B">
      <w:pPr>
        <w:rPr>
          <w:b/>
        </w:rPr>
      </w:pPr>
    </w:p>
    <w:tbl>
      <w:tblPr>
        <w:tblW w:w="0" w:type="auto"/>
        <w:tblInd w:w="35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9355"/>
      </w:tblGrid>
      <w:tr w:rsidR="00F3148B" w14:paraId="6B4983C8" w14:textId="77777777" w:rsidTr="004C425C">
        <w:tc>
          <w:tcPr>
            <w:tcW w:w="9355" w:type="dxa"/>
          </w:tcPr>
          <w:p w14:paraId="5CC2BE1B" w14:textId="77777777" w:rsidR="00F3148B" w:rsidRDefault="00EF2319" w:rsidP="004C425C">
            <w:pPr>
              <w:tabs>
                <w:tab w:val="left" w:pos="7371"/>
              </w:tabs>
            </w:pPr>
            <w:r>
              <w:t xml:space="preserve">After the </w:t>
            </w:r>
            <w:r w:rsidR="00F3148B">
              <w:t xml:space="preserve">installation work has been completed, please sign and return this Site Survey Checklist to: </w:t>
            </w:r>
          </w:p>
          <w:p w14:paraId="36040B91" w14:textId="77777777" w:rsidR="00F3148B" w:rsidRDefault="00F3148B" w:rsidP="004C425C">
            <w:pPr>
              <w:tabs>
                <w:tab w:val="left" w:pos="7371"/>
              </w:tabs>
            </w:pPr>
          </w:p>
          <w:p w14:paraId="543C99E2" w14:textId="77777777" w:rsidR="00F3148B" w:rsidRDefault="00D000E2" w:rsidP="004C425C">
            <w:pPr>
              <w:tabs>
                <w:tab w:val="left" w:pos="8931"/>
              </w:tabs>
            </w:pPr>
            <w:r>
              <w:t>Lyngsoe Systems</w:t>
            </w:r>
          </w:p>
          <w:p w14:paraId="33E855A2" w14:textId="77777777" w:rsidR="00F3148B" w:rsidRDefault="00F3148B" w:rsidP="004C425C">
            <w:pPr>
              <w:tabs>
                <w:tab w:val="left" w:pos="8931"/>
              </w:tabs>
            </w:pPr>
            <w:r>
              <w:t>Fax No.:  +45 98 622 394</w:t>
            </w:r>
          </w:p>
          <w:p w14:paraId="7329FC38" w14:textId="77777777" w:rsidR="00A4328E" w:rsidRPr="008E1E9F" w:rsidRDefault="00A4328E" w:rsidP="00A4328E">
            <w:r w:rsidRPr="008E1E9F">
              <w:t xml:space="preserve">E-mail: </w:t>
            </w:r>
            <w:r>
              <w:t xml:space="preserve">    </w:t>
            </w:r>
            <w:hyperlink r:id="rId29" w:history="1">
              <w:r w:rsidRPr="0095647F">
                <w:rPr>
                  <w:rStyle w:val="Hyperlink"/>
                </w:rPr>
                <w:t>jbo@lyngsoesystems.com</w:t>
              </w:r>
            </w:hyperlink>
          </w:p>
          <w:p w14:paraId="2CBDDE6A" w14:textId="77777777" w:rsidR="00F3148B" w:rsidRDefault="00F3148B" w:rsidP="004C425C">
            <w:r>
              <w:t xml:space="preserve">Att.: </w:t>
            </w:r>
            <w:r w:rsidR="00A4328E">
              <w:t xml:space="preserve">         </w:t>
            </w:r>
            <w:r>
              <w:t xml:space="preserve">Mr. </w:t>
            </w:r>
            <w:r w:rsidR="00D000E2">
              <w:t>Jesper Boller</w:t>
            </w:r>
          </w:p>
          <w:p w14:paraId="0B0A5BE8" w14:textId="77777777" w:rsidR="00F3148B" w:rsidRDefault="00F3148B" w:rsidP="004C425C"/>
          <w:p w14:paraId="27748D21" w14:textId="77777777" w:rsidR="00F3148B" w:rsidRDefault="00F3148B" w:rsidP="004C425C"/>
          <w:p w14:paraId="3D56E728" w14:textId="77777777" w:rsidR="00F3148B" w:rsidRDefault="00F3148B" w:rsidP="004C425C">
            <w:r>
              <w:t>From: ________________________________________________________________</w:t>
            </w:r>
          </w:p>
          <w:p w14:paraId="49EEBDE6" w14:textId="77777777" w:rsidR="00F3148B" w:rsidRDefault="00F3148B" w:rsidP="004C425C">
            <w:pPr>
              <w:jc w:val="center"/>
            </w:pPr>
            <w:r>
              <w:t xml:space="preserve"> (Name and administration)</w:t>
            </w:r>
          </w:p>
          <w:p w14:paraId="66F80E9F" w14:textId="77777777" w:rsidR="00F3148B" w:rsidRDefault="00F3148B" w:rsidP="004C425C">
            <w:pPr>
              <w:rPr>
                <w:b/>
              </w:rPr>
            </w:pPr>
          </w:p>
          <w:p w14:paraId="5555E372" w14:textId="77777777" w:rsidR="00F3148B" w:rsidRDefault="00F3148B" w:rsidP="004C425C">
            <w:pPr>
              <w:rPr>
                <w:b/>
              </w:rPr>
            </w:pPr>
            <w:r>
              <w:rPr>
                <w:b/>
              </w:rPr>
              <w:t xml:space="preserve">     ______________            ______________________________________________</w:t>
            </w:r>
          </w:p>
          <w:p w14:paraId="5B0365A7" w14:textId="77777777" w:rsidR="00F3148B" w:rsidRDefault="00F3148B" w:rsidP="004C425C">
            <w:pPr>
              <w:rPr>
                <w:b/>
              </w:rPr>
            </w:pPr>
            <w:r>
              <w:rPr>
                <w:b/>
              </w:rPr>
              <w:t xml:space="preserve">             (</w:t>
            </w:r>
            <w:proofErr w:type="gramStart"/>
            <w:r>
              <w:t>Date</w:t>
            </w:r>
            <w:r>
              <w:rPr>
                <w:b/>
              </w:rPr>
              <w:t xml:space="preserve">)   </w:t>
            </w:r>
            <w:proofErr w:type="gramEnd"/>
            <w:r>
              <w:rPr>
                <w:b/>
              </w:rPr>
              <w:t xml:space="preserve">                                                    (</w:t>
            </w:r>
            <w:r>
              <w:t>Signature</w:t>
            </w:r>
            <w:r>
              <w:rPr>
                <w:b/>
              </w:rPr>
              <w:t>)</w:t>
            </w:r>
          </w:p>
          <w:p w14:paraId="2C5F9E52" w14:textId="77777777" w:rsidR="00F3148B" w:rsidRDefault="00F3148B" w:rsidP="004C425C">
            <w:pPr>
              <w:tabs>
                <w:tab w:val="left" w:pos="7371"/>
              </w:tabs>
            </w:pPr>
          </w:p>
        </w:tc>
      </w:tr>
      <w:tr w:rsidR="00A4328E" w14:paraId="17D835D1" w14:textId="77777777" w:rsidTr="004C425C">
        <w:tc>
          <w:tcPr>
            <w:tcW w:w="9355" w:type="dxa"/>
          </w:tcPr>
          <w:p w14:paraId="7E51813E" w14:textId="77777777" w:rsidR="00A4328E" w:rsidRDefault="00A4328E" w:rsidP="004C425C">
            <w:pPr>
              <w:tabs>
                <w:tab w:val="left" w:pos="7371"/>
              </w:tabs>
            </w:pPr>
          </w:p>
        </w:tc>
      </w:tr>
    </w:tbl>
    <w:p w14:paraId="5C954401" w14:textId="77777777" w:rsidR="00F3148B" w:rsidRDefault="00F3148B" w:rsidP="00F3148B">
      <w:pPr>
        <w:jc w:val="center"/>
      </w:pPr>
    </w:p>
    <w:p w14:paraId="655EB33A" w14:textId="77777777" w:rsidR="001437AD" w:rsidRDefault="001437AD" w:rsidP="00F3148B">
      <w:pPr>
        <w:jc w:val="center"/>
      </w:pPr>
    </w:p>
    <w:p w14:paraId="7D0EA23E" w14:textId="77777777" w:rsidR="001437AD" w:rsidRDefault="001437AD" w:rsidP="00F3148B">
      <w:pPr>
        <w:jc w:val="center"/>
      </w:pPr>
    </w:p>
    <w:p w14:paraId="35730D20" w14:textId="77777777" w:rsidR="001437AD" w:rsidRDefault="001437AD" w:rsidP="00F3148B">
      <w:pPr>
        <w:jc w:val="center"/>
      </w:pPr>
    </w:p>
    <w:p w14:paraId="19CB4DFC" w14:textId="77777777" w:rsidR="00F3148B" w:rsidRDefault="00F3148B" w:rsidP="001437AD">
      <w:pPr>
        <w:ind w:left="0"/>
      </w:pPr>
    </w:p>
    <w:tbl>
      <w:tblPr>
        <w:tblW w:w="9650" w:type="dxa"/>
        <w:tblInd w:w="-10" w:type="dxa"/>
        <w:tblLook w:val="04A0" w:firstRow="1" w:lastRow="0" w:firstColumn="1" w:lastColumn="0" w:noHBand="0" w:noVBand="1"/>
      </w:tblPr>
      <w:tblGrid>
        <w:gridCol w:w="810"/>
        <w:gridCol w:w="5220"/>
        <w:gridCol w:w="1800"/>
        <w:gridCol w:w="1820"/>
      </w:tblGrid>
      <w:tr w:rsidR="001437AD" w:rsidRPr="001437AD" w14:paraId="4485935D" w14:textId="77777777" w:rsidTr="001437AD">
        <w:trPr>
          <w:trHeight w:val="680"/>
        </w:trPr>
        <w:tc>
          <w:tcPr>
            <w:tcW w:w="96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0C0C0"/>
            <w:vAlign w:val="center"/>
            <w:hideMark/>
          </w:tcPr>
          <w:p w14:paraId="277B695B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4"/>
                <w:szCs w:val="24"/>
              </w:rPr>
            </w:pPr>
            <w:r w:rsidRPr="001437AD">
              <w:rPr>
                <w:rFonts w:cs="Arial"/>
                <w:b/>
                <w:bCs/>
                <w:color w:val="000000"/>
                <w:spacing w:val="0"/>
                <w:sz w:val="24"/>
                <w:szCs w:val="24"/>
              </w:rPr>
              <w:t>The following installation work has been completed:</w:t>
            </w:r>
          </w:p>
        </w:tc>
      </w:tr>
      <w:tr w:rsidR="001437AD" w:rsidRPr="001437AD" w14:paraId="02CD2218" w14:textId="77777777" w:rsidTr="001437AD">
        <w:trPr>
          <w:trHeight w:val="68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1F51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437AD">
              <w:rPr>
                <w:rFonts w:ascii="Calibri" w:hAnsi="Calibri"/>
                <w:b/>
                <w:bCs/>
                <w:color w:val="000000"/>
                <w:spacing w:val="0"/>
                <w:sz w:val="22"/>
                <w:szCs w:val="22"/>
              </w:rPr>
              <w:t>#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539AD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437AD"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  <w:t>JOB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24DC1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437AD"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  <w:t>PARTY RESPONSIBLE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6DCFE4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</w:pPr>
            <w:r w:rsidRPr="001437AD">
              <w:rPr>
                <w:rFonts w:cs="Arial"/>
                <w:b/>
                <w:bCs/>
                <w:color w:val="000000"/>
                <w:spacing w:val="0"/>
                <w:sz w:val="22"/>
                <w:szCs w:val="22"/>
              </w:rPr>
              <w:t>SIGN WHEN FINISHED</w:t>
            </w:r>
          </w:p>
        </w:tc>
      </w:tr>
      <w:tr w:rsidR="001437AD" w:rsidRPr="001437AD" w14:paraId="6CE8CCAF" w14:textId="77777777" w:rsidTr="001437AD">
        <w:trPr>
          <w:trHeight w:val="60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4F8A0" w14:textId="757654E2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2F22F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VPN is available to Lyngsoe for remote access to the Gantry Server.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1E0AD" w14:textId="539CD257" w:rsidR="001437AD" w:rsidRPr="00C51D64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  <w:highlight w:val="yellow"/>
              </w:rPr>
            </w:pPr>
            <w:r w:rsidRPr="00C51D64">
              <w:rPr>
                <w:rFonts w:cs="Arial"/>
                <w:color w:val="000000"/>
                <w:spacing w:val="0"/>
                <w:highlight w:val="yellow"/>
              </w:rPr>
              <w:t>SIECA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4FA07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745FC394" w14:textId="77777777" w:rsidTr="001437AD">
        <w:trPr>
          <w:trHeight w:val="94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1563A" w14:textId="3332AE52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2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5C443" w14:textId="43074722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Static IPs for Gantry Server Computer, GS Ethernet Switch, Remote Hub Switch, Remote Hub UPS, RP1</w:t>
            </w:r>
            <w:r w:rsidR="0017712A">
              <w:rPr>
                <w:rFonts w:cs="Arial"/>
                <w:color w:val="000000"/>
                <w:spacing w:val="0"/>
              </w:rPr>
              <w:t xml:space="preserve"> </w:t>
            </w:r>
            <w:r w:rsidRPr="001437AD">
              <w:rPr>
                <w:rFonts w:cs="Arial"/>
                <w:color w:val="000000"/>
                <w:spacing w:val="0"/>
              </w:rPr>
              <w:t>are assigned on the network (fill network configuration table)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72C55" w14:textId="04FD6D3C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C51D64">
              <w:rPr>
                <w:rFonts w:cs="Arial"/>
                <w:color w:val="000000"/>
                <w:spacing w:val="0"/>
                <w:highlight w:val="green"/>
              </w:rPr>
              <w:t>SIECA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4CAB99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12505FB3" w14:textId="77777777" w:rsidTr="001437AD">
        <w:trPr>
          <w:trHeight w:val="48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EB0C" w14:textId="1CE7709A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3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BDC97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Gantry Server and accessories are installed in the server room.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A4D4C" w14:textId="77777777" w:rsidR="001437AD" w:rsidRPr="001437AD" w:rsidRDefault="00740530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F4182D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07EC6B06" w14:textId="77777777" w:rsidTr="001437AD">
        <w:trPr>
          <w:trHeight w:val="48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41857" w14:textId="6AD2E4F1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4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691ED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Power to the Gantry Server box installed.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2682" w14:textId="77777777" w:rsidR="001437AD" w:rsidRPr="001437AD" w:rsidRDefault="00740530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373B57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7E31B9DA" w14:textId="77777777" w:rsidTr="001437AD">
        <w:trPr>
          <w:trHeight w:val="48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86AC" w14:textId="7066F6D4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5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51E86" w14:textId="1D755D73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 xml:space="preserve">Gantry </w:t>
            </w:r>
            <w:r w:rsidR="00921308">
              <w:rPr>
                <w:rFonts w:cs="Arial"/>
                <w:color w:val="000000"/>
                <w:spacing w:val="0"/>
              </w:rPr>
              <w:t>Reader Kit is</w:t>
            </w:r>
            <w:r w:rsidRPr="001437AD">
              <w:rPr>
                <w:rFonts w:cs="Arial"/>
                <w:color w:val="000000"/>
                <w:spacing w:val="0"/>
              </w:rPr>
              <w:t xml:space="preserve"> installed at RP1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0AA56" w14:textId="77777777" w:rsidR="001437AD" w:rsidRPr="001437AD" w:rsidRDefault="00740530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36CCC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1D99ABE4" w14:textId="77777777" w:rsidTr="001437AD">
        <w:trPr>
          <w:trHeight w:val="68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3E80A" w14:textId="6C48A178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6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9AD9D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Take note of the IP address of each reader (labeled on the enclosure) and at which RP that reader is located.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61BAD" w14:textId="77777777" w:rsidR="001437AD" w:rsidRPr="001437AD" w:rsidRDefault="00740530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0AC29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2F08EF0C" w14:textId="77777777" w:rsidTr="001437AD">
        <w:trPr>
          <w:trHeight w:val="43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3FB35" w14:textId="4D114FCA" w:rsidR="001437AD" w:rsidRPr="001437AD" w:rsidRDefault="00AD6244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7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8EEA1" w14:textId="0C6B60A9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Connection Box installed at RP1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7702E" w14:textId="77777777" w:rsidR="001437AD" w:rsidRPr="001437AD" w:rsidRDefault="00740530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75872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921308" w:rsidRPr="001437AD" w14:paraId="7131A070" w14:textId="77777777" w:rsidTr="00740530">
        <w:trPr>
          <w:trHeight w:val="43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820D2" w14:textId="17E4E24D" w:rsidR="00921308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8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9FF8CC" w14:textId="42CA4FF5" w:rsidR="00921308" w:rsidRPr="001437AD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>
              <w:rPr>
                <w:rFonts w:cs="Arial"/>
                <w:color w:val="000000"/>
                <w:spacing w:val="0"/>
              </w:rPr>
              <w:t>Remote Hub is installed and connected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88226" w14:textId="666A3561" w:rsidR="00921308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45D60D" w14:textId="77777777" w:rsidR="00921308" w:rsidRPr="001437AD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</w:p>
        </w:tc>
      </w:tr>
      <w:tr w:rsidR="001437AD" w:rsidRPr="001437AD" w14:paraId="0B26F674" w14:textId="77777777" w:rsidTr="00740530">
        <w:trPr>
          <w:trHeight w:val="43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C76CD7" w14:textId="666C7491" w:rsidR="001437AD" w:rsidRPr="001437AD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9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72089" w14:textId="0B3E1254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24Vdc Power and Ethernet communication lines are installed between Remote Hub and RP1 via Connection Box.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81CF5" w14:textId="5B28E4A8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TAS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9BC023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37126287" w14:textId="77777777" w:rsidTr="00740530">
        <w:trPr>
          <w:trHeight w:val="86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C97DCE" w14:textId="1746F308" w:rsidR="001437AD" w:rsidRPr="001437AD" w:rsidRDefault="00921308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t>10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C347B" w14:textId="09292A31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Site Configuration is performed on the Gantry Server Computer. Proper IP addresses are assigned to all units.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63B36" w14:textId="4F974C9F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>Lyngsoe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3A4914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  <w:tr w:rsidR="001437AD" w:rsidRPr="001437AD" w14:paraId="5764537B" w14:textId="77777777" w:rsidTr="00740530">
        <w:trPr>
          <w:trHeight w:val="950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5A9BD9" w14:textId="78C607F6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ascii="Calibri" w:hAnsi="Calibri"/>
                <w:color w:val="000000"/>
                <w:spacing w:val="0"/>
              </w:rPr>
            </w:pPr>
            <w:r>
              <w:rPr>
                <w:rFonts w:ascii="Calibri" w:hAnsi="Calibri"/>
                <w:color w:val="000000"/>
                <w:spacing w:val="0"/>
              </w:rPr>
              <w:lastRenderedPageBreak/>
              <w:t>1</w:t>
            </w:r>
            <w:r w:rsidR="00921308">
              <w:rPr>
                <w:rFonts w:ascii="Calibri" w:hAnsi="Calibri"/>
                <w:color w:val="000000"/>
                <w:spacing w:val="0"/>
              </w:rPr>
              <w:t>1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9C69F" w14:textId="7797283F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left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Insta</w:t>
            </w:r>
            <w:r w:rsidR="001C0CE1">
              <w:rPr>
                <w:rFonts w:cs="Arial"/>
                <w:color w:val="000000"/>
                <w:spacing w:val="0"/>
              </w:rPr>
              <w:t>l</w:t>
            </w:r>
            <w:r w:rsidRPr="001437AD">
              <w:rPr>
                <w:rFonts w:cs="Arial"/>
                <w:color w:val="000000"/>
                <w:spacing w:val="0"/>
              </w:rPr>
              <w:t>lation (pre-</w:t>
            </w:r>
            <w:r w:rsidR="001C0CE1">
              <w:rPr>
                <w:rFonts w:cs="Arial"/>
                <w:color w:val="000000"/>
                <w:spacing w:val="0"/>
              </w:rPr>
              <w:t>site acceptance testing</w:t>
            </w:r>
            <w:r w:rsidRPr="001437AD">
              <w:rPr>
                <w:rFonts w:cs="Arial"/>
                <w:color w:val="000000"/>
                <w:spacing w:val="0"/>
              </w:rPr>
              <w:t>) tests are performed and passed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5A617" w14:textId="24260EFE" w:rsidR="001437AD" w:rsidRPr="001437AD" w:rsidRDefault="0017712A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4E34AB">
              <w:rPr>
                <w:rFonts w:cs="Arial"/>
                <w:color w:val="000000"/>
                <w:spacing w:val="0"/>
                <w:highlight w:val="green"/>
              </w:rPr>
              <w:t xml:space="preserve">Lyngsoe and </w:t>
            </w:r>
            <w:r w:rsidR="004E34AB" w:rsidRPr="004E34AB">
              <w:rPr>
                <w:rFonts w:cs="Arial"/>
                <w:color w:val="000000"/>
                <w:spacing w:val="0"/>
                <w:highlight w:val="green"/>
              </w:rPr>
              <w:t>SIECA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1A283" w14:textId="77777777" w:rsidR="001437AD" w:rsidRPr="001437AD" w:rsidRDefault="001437AD" w:rsidP="001437AD">
            <w:pPr>
              <w:tabs>
                <w:tab w:val="clear" w:pos="1134"/>
                <w:tab w:val="clear" w:pos="2268"/>
                <w:tab w:val="clear" w:pos="3402"/>
                <w:tab w:val="clear" w:pos="4536"/>
              </w:tabs>
              <w:ind w:left="0"/>
              <w:jc w:val="center"/>
              <w:rPr>
                <w:rFonts w:cs="Arial"/>
                <w:color w:val="000000"/>
                <w:spacing w:val="0"/>
              </w:rPr>
            </w:pPr>
            <w:r w:rsidRPr="001437AD">
              <w:rPr>
                <w:rFonts w:cs="Arial"/>
                <w:color w:val="000000"/>
                <w:spacing w:val="0"/>
              </w:rPr>
              <w:t> </w:t>
            </w:r>
          </w:p>
        </w:tc>
      </w:tr>
    </w:tbl>
    <w:p w14:paraId="59B98F36" w14:textId="77777777" w:rsidR="001437AD" w:rsidRDefault="001437AD" w:rsidP="001437AD">
      <w:pPr>
        <w:ind w:left="0"/>
      </w:pPr>
    </w:p>
    <w:p w14:paraId="3EB7FF22" w14:textId="77777777" w:rsidR="00F3148B" w:rsidRDefault="00F3148B" w:rsidP="00F3148B"/>
    <w:p w14:paraId="33C38023" w14:textId="77777777" w:rsidR="00F3148B" w:rsidRDefault="00F3148B" w:rsidP="00F3148B">
      <w:r>
        <w:t>Technica</w:t>
      </w:r>
      <w:r w:rsidR="009C0B77">
        <w:t xml:space="preserve">l enquiries about the above </w:t>
      </w:r>
      <w:r>
        <w:t>installation work should be addressed to:</w:t>
      </w:r>
    </w:p>
    <w:p w14:paraId="6E178ED0" w14:textId="77777777" w:rsidR="00F3148B" w:rsidRDefault="00F3148B" w:rsidP="00F3148B"/>
    <w:p w14:paraId="18CEA213" w14:textId="77777777" w:rsidR="00F3148B" w:rsidRDefault="00EF2319" w:rsidP="00F3148B">
      <w:r>
        <w:t>Lyngsoe Systems</w:t>
      </w:r>
      <w:r w:rsidR="009C0B77">
        <w:t xml:space="preserve"> Ltd.</w:t>
      </w:r>
    </w:p>
    <w:p w14:paraId="4A2C6494" w14:textId="77777777" w:rsidR="00F3148B" w:rsidRDefault="009C0B77" w:rsidP="00F3148B">
      <w:r>
        <w:t>101 Simona Dr, Unit 2</w:t>
      </w:r>
    </w:p>
    <w:p w14:paraId="241B6C04" w14:textId="77777777" w:rsidR="00F3148B" w:rsidRPr="008C4FC6" w:rsidRDefault="009C0B77" w:rsidP="009C0B77">
      <w:pPr>
        <w:rPr>
          <w:lang w:val="de-DE"/>
        </w:rPr>
      </w:pPr>
      <w:r>
        <w:rPr>
          <w:lang w:val="de-DE"/>
        </w:rPr>
        <w:t>Bolton, L7E 4E8, Ontario, Canada</w:t>
      </w:r>
    </w:p>
    <w:p w14:paraId="4B0B9EA8" w14:textId="77777777" w:rsidR="00F3148B" w:rsidRDefault="00F3148B" w:rsidP="00F3148B">
      <w:pPr>
        <w:rPr>
          <w:lang w:val="de-DE"/>
        </w:rPr>
      </w:pPr>
    </w:p>
    <w:p w14:paraId="17D27EA2" w14:textId="77777777" w:rsidR="00F3148B" w:rsidRDefault="00EF2319" w:rsidP="00F3148B">
      <w:pPr>
        <w:rPr>
          <w:lang w:val="de-DE"/>
        </w:rPr>
      </w:pPr>
      <w:r>
        <w:rPr>
          <w:lang w:val="de-DE"/>
        </w:rPr>
        <w:t xml:space="preserve">Att: </w:t>
      </w:r>
      <w:r w:rsidR="009C0B77">
        <w:rPr>
          <w:lang w:val="de-DE"/>
        </w:rPr>
        <w:tab/>
      </w:r>
      <w:r>
        <w:rPr>
          <w:lang w:val="de-DE"/>
        </w:rPr>
        <w:t xml:space="preserve">Mr. </w:t>
      </w:r>
      <w:r w:rsidR="009C0B77">
        <w:rPr>
          <w:lang w:val="de-DE"/>
        </w:rPr>
        <w:t>Oleg Iagounov</w:t>
      </w:r>
      <w:r w:rsidR="00740530">
        <w:rPr>
          <w:lang w:val="de-DE"/>
        </w:rPr>
        <w:t xml:space="preserve"> and Robert Grant</w:t>
      </w:r>
    </w:p>
    <w:p w14:paraId="0150BA0A" w14:textId="77777777" w:rsidR="00F3148B" w:rsidRDefault="00EF2319" w:rsidP="00F3148B">
      <w:pPr>
        <w:rPr>
          <w:lang w:val="de-DE"/>
        </w:rPr>
      </w:pPr>
      <w:r>
        <w:rPr>
          <w:lang w:val="de-DE"/>
        </w:rPr>
        <w:t xml:space="preserve">Tel: </w:t>
      </w:r>
      <w:r>
        <w:rPr>
          <w:lang w:val="de-DE"/>
        </w:rPr>
        <w:tab/>
      </w:r>
      <w:r w:rsidR="00F3148B" w:rsidRPr="008C4FC6">
        <w:rPr>
          <w:lang w:val="de-DE"/>
        </w:rPr>
        <w:t>+</w:t>
      </w:r>
      <w:r w:rsidR="009C0B77">
        <w:rPr>
          <w:lang w:val="de-DE"/>
        </w:rPr>
        <w:t>1 905 501 1533</w:t>
      </w:r>
      <w:r w:rsidR="00740530">
        <w:rPr>
          <w:lang w:val="de-DE"/>
        </w:rPr>
        <w:t xml:space="preserve"> +1 647 336-2395</w:t>
      </w:r>
    </w:p>
    <w:p w14:paraId="10FDB30E" w14:textId="77777777" w:rsidR="00F3148B" w:rsidRPr="008E1E9F" w:rsidRDefault="00F3148B" w:rsidP="00F3148B">
      <w:r w:rsidRPr="008E1E9F">
        <w:t xml:space="preserve">E-mail: </w:t>
      </w:r>
      <w:r w:rsidR="00A4328E">
        <w:tab/>
      </w:r>
      <w:hyperlink r:id="rId30" w:history="1">
        <w:r w:rsidR="009C0B77" w:rsidRPr="0095647F">
          <w:rPr>
            <w:rStyle w:val="Hyperlink"/>
          </w:rPr>
          <w:t>oia@lyngsoesystems.com</w:t>
        </w:r>
      </w:hyperlink>
      <w:r w:rsidR="00740530">
        <w:rPr>
          <w:rStyle w:val="Hyperlink"/>
        </w:rPr>
        <w:t>, rgr@lyngsoesystems.com</w:t>
      </w:r>
    </w:p>
    <w:p w14:paraId="42EC91CA" w14:textId="77777777" w:rsidR="00204F11" w:rsidRDefault="00A4328E" w:rsidP="00204F11">
      <w:r>
        <w:t xml:space="preserve">Direct </w:t>
      </w:r>
      <w:r>
        <w:tab/>
        <w:t>+</w:t>
      </w:r>
      <w:r w:rsidR="009C0B77">
        <w:t>1 416 453 4054</w:t>
      </w:r>
      <w:bookmarkStart w:id="28" w:name="_Toc172096327"/>
    </w:p>
    <w:p w14:paraId="44C23A3F" w14:textId="77777777" w:rsidR="00204F11" w:rsidRDefault="00204F11" w:rsidP="00204F11"/>
    <w:p w14:paraId="6852BFF5" w14:textId="77777777" w:rsidR="00204F11" w:rsidRDefault="00204F11" w:rsidP="00204F11"/>
    <w:p w14:paraId="3C3A6D97" w14:textId="6A415B26" w:rsidR="00204F11" w:rsidRDefault="00204F11" w:rsidP="00204F11">
      <w:pPr>
        <w:pStyle w:val="Heading1"/>
      </w:pPr>
      <w:bookmarkStart w:id="29" w:name="_Toc532971593"/>
      <w:r>
        <w:lastRenderedPageBreak/>
        <w:t>GUASAULE HONDURAS completed INSTALLATION</w:t>
      </w:r>
      <w:bookmarkEnd w:id="29"/>
    </w:p>
    <w:p w14:paraId="61F66469" w14:textId="703A088B" w:rsidR="00204F11" w:rsidRDefault="00204F11" w:rsidP="00204F11">
      <w:pPr>
        <w:pStyle w:val="Heading2"/>
        <w:numPr>
          <w:ilvl w:val="1"/>
          <w:numId w:val="32"/>
        </w:numPr>
        <w:tabs>
          <w:tab w:val="clear" w:pos="1134"/>
          <w:tab w:val="clear" w:pos="2268"/>
          <w:tab w:val="clear" w:pos="3402"/>
          <w:tab w:val="clear" w:pos="4536"/>
        </w:tabs>
        <w:spacing w:after="240"/>
        <w:jc w:val="left"/>
      </w:pPr>
      <w:bookmarkStart w:id="30" w:name="_Toc532971594"/>
      <w:r>
        <w:t>Read Point 1</w:t>
      </w:r>
      <w:r w:rsidR="004A6862">
        <w:t xml:space="preserve"> Installation</w:t>
      </w:r>
      <w:bookmarkEnd w:id="30"/>
    </w:p>
    <w:p w14:paraId="77343840" w14:textId="77777777" w:rsidR="004A6862" w:rsidRDefault="00FB729D" w:rsidP="004A6862">
      <w:pPr>
        <w:keepNext/>
        <w:ind w:left="0"/>
      </w:pPr>
      <w:r>
        <w:rPr>
          <w:noProof/>
        </w:rPr>
        <w:drawing>
          <wp:inline distT="0" distB="0" distL="0" distR="0" wp14:anchorId="2E9CB22B" wp14:editId="6CF0BB2F">
            <wp:extent cx="5994400" cy="44958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387" cy="44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B5BE" w14:textId="505A0B3E" w:rsidR="00204F11" w:rsidRPr="00204F11" w:rsidRDefault="004A6862" w:rsidP="00DC65F1">
      <w:pPr>
        <w:pStyle w:val="Caption"/>
        <w:jc w:val="left"/>
      </w:pPr>
      <w:r>
        <w:t xml:space="preserve">Figure </w:t>
      </w:r>
      <w:r w:rsidR="00C20540">
        <w:rPr>
          <w:noProof/>
        </w:rPr>
        <w:fldChar w:fldCharType="begin"/>
      </w:r>
      <w:r w:rsidR="00C20540">
        <w:rPr>
          <w:noProof/>
        </w:rPr>
        <w:instrText xml:space="preserve"> SEQ Figure \* ARABIC </w:instrText>
      </w:r>
      <w:r w:rsidR="00C20540">
        <w:rPr>
          <w:noProof/>
        </w:rPr>
        <w:fldChar w:fldCharType="separate"/>
      </w:r>
      <w:r w:rsidR="00AE4F54">
        <w:rPr>
          <w:noProof/>
        </w:rPr>
        <w:t>4</w:t>
      </w:r>
      <w:r w:rsidR="00C20540">
        <w:rPr>
          <w:noProof/>
        </w:rPr>
        <w:fldChar w:fldCharType="end"/>
      </w:r>
      <w:r>
        <w:t>. RP1</w:t>
      </w:r>
      <w:r w:rsidR="00DC65F1">
        <w:t xml:space="preserve"> antennas</w:t>
      </w:r>
      <w:r>
        <w:t xml:space="preserve"> </w:t>
      </w:r>
      <w:r w:rsidR="00DC65F1">
        <w:t>i</w:t>
      </w:r>
      <w:r>
        <w:t>nstallation.</w:t>
      </w:r>
    </w:p>
    <w:p w14:paraId="1A15B078" w14:textId="257344C5" w:rsidR="00F3148B" w:rsidRDefault="00F3148B" w:rsidP="00F3148B">
      <w:pPr>
        <w:tabs>
          <w:tab w:val="clear" w:pos="1134"/>
          <w:tab w:val="clear" w:pos="2268"/>
          <w:tab w:val="clear" w:pos="3402"/>
          <w:tab w:val="clear" w:pos="4536"/>
        </w:tabs>
        <w:ind w:left="0"/>
        <w:jc w:val="left"/>
        <w:rPr>
          <w:b/>
          <w:color w:val="1F497D"/>
          <w:kern w:val="28"/>
          <w:sz w:val="32"/>
        </w:rPr>
      </w:pPr>
    </w:p>
    <w:p w14:paraId="6B7918CA" w14:textId="77777777" w:rsidR="00DC65F1" w:rsidRDefault="00DC65F1" w:rsidP="00DC65F1">
      <w:pPr>
        <w:keepNext/>
        <w:tabs>
          <w:tab w:val="clear" w:pos="1134"/>
          <w:tab w:val="clear" w:pos="2268"/>
          <w:tab w:val="clear" w:pos="3402"/>
          <w:tab w:val="clear" w:pos="4536"/>
        </w:tabs>
        <w:ind w:left="0"/>
        <w:jc w:val="left"/>
      </w:pPr>
      <w:r>
        <w:rPr>
          <w:noProof/>
        </w:rPr>
        <w:lastRenderedPageBreak/>
        <w:drawing>
          <wp:inline distT="0" distB="0" distL="0" distR="0" wp14:anchorId="4C7D4ADD" wp14:editId="2A086EDC">
            <wp:extent cx="5930900" cy="4448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23" cy="445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0CD0" w14:textId="65F4EF2F" w:rsidR="00DC65F1" w:rsidRDefault="00DC65F1" w:rsidP="00DC65F1">
      <w:pPr>
        <w:pStyle w:val="Caption"/>
        <w:jc w:val="left"/>
      </w:pPr>
      <w:r>
        <w:t xml:space="preserve">Figure </w:t>
      </w:r>
      <w:r w:rsidR="00C20540">
        <w:rPr>
          <w:noProof/>
        </w:rPr>
        <w:fldChar w:fldCharType="begin"/>
      </w:r>
      <w:r w:rsidR="00C20540">
        <w:rPr>
          <w:noProof/>
        </w:rPr>
        <w:instrText xml:space="preserve"> SEQ Figure \* ARABIC </w:instrText>
      </w:r>
      <w:r w:rsidR="00C20540">
        <w:rPr>
          <w:noProof/>
        </w:rPr>
        <w:fldChar w:fldCharType="separate"/>
      </w:r>
      <w:r w:rsidR="00AE4F54">
        <w:rPr>
          <w:noProof/>
        </w:rPr>
        <w:t>5</w:t>
      </w:r>
      <w:r w:rsidR="00C20540">
        <w:rPr>
          <w:noProof/>
        </w:rPr>
        <w:fldChar w:fldCharType="end"/>
      </w:r>
      <w:r>
        <w:t>. RP1 Reader installation.</w:t>
      </w:r>
    </w:p>
    <w:p w14:paraId="5ECDC41B" w14:textId="16E91B13" w:rsidR="00AE4F54" w:rsidRDefault="00AE4F54" w:rsidP="00AE4F54"/>
    <w:p w14:paraId="6B884C1B" w14:textId="77777777" w:rsidR="00AE4F54" w:rsidRDefault="00AE4F54" w:rsidP="00AE4F54">
      <w:pPr>
        <w:keepNext/>
        <w:ind w:hanging="900"/>
      </w:pPr>
      <w:r>
        <w:rPr>
          <w:noProof/>
        </w:rPr>
        <w:lastRenderedPageBreak/>
        <w:drawing>
          <wp:inline distT="0" distB="0" distL="0" distR="0" wp14:anchorId="5DBBECEC" wp14:editId="5F3659AF">
            <wp:extent cx="3871842" cy="5137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541" cy="51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5FB3" w14:textId="78FC2AA2" w:rsidR="00AE4F54" w:rsidRPr="00AE4F54" w:rsidRDefault="00AE4F54" w:rsidP="00AE4F54">
      <w:pPr>
        <w:pStyle w:val="Caption"/>
      </w:pPr>
      <w:r>
        <w:t xml:space="preserve">Figure </w:t>
      </w:r>
      <w:r w:rsidR="006172E9">
        <w:rPr>
          <w:noProof/>
        </w:rPr>
        <w:fldChar w:fldCharType="begin"/>
      </w:r>
      <w:r w:rsidR="006172E9">
        <w:rPr>
          <w:noProof/>
        </w:rPr>
        <w:instrText xml:space="preserve"> SEQ Figure \* ARABIC </w:instrText>
      </w:r>
      <w:r w:rsidR="006172E9">
        <w:rPr>
          <w:noProof/>
        </w:rPr>
        <w:fldChar w:fldCharType="separate"/>
      </w:r>
      <w:r>
        <w:rPr>
          <w:noProof/>
        </w:rPr>
        <w:t>6</w:t>
      </w:r>
      <w:r w:rsidR="006172E9">
        <w:rPr>
          <w:noProof/>
        </w:rPr>
        <w:fldChar w:fldCharType="end"/>
      </w:r>
      <w:r>
        <w:t>. RP1 Remote Hub installation.</w:t>
      </w:r>
    </w:p>
    <w:p w14:paraId="3702E4BE" w14:textId="6EEED178" w:rsidR="004A6862" w:rsidRDefault="004A6862" w:rsidP="004A6862">
      <w:pPr>
        <w:pStyle w:val="Heading2"/>
        <w:numPr>
          <w:ilvl w:val="1"/>
          <w:numId w:val="32"/>
        </w:numPr>
        <w:tabs>
          <w:tab w:val="clear" w:pos="1134"/>
          <w:tab w:val="clear" w:pos="2268"/>
          <w:tab w:val="clear" w:pos="3402"/>
          <w:tab w:val="clear" w:pos="4536"/>
        </w:tabs>
        <w:spacing w:after="240"/>
        <w:jc w:val="left"/>
      </w:pPr>
      <w:bookmarkStart w:id="31" w:name="_Toc532971595"/>
      <w:r>
        <w:lastRenderedPageBreak/>
        <w:t>Gantry Server Installation</w:t>
      </w:r>
      <w:bookmarkEnd w:id="31"/>
    </w:p>
    <w:p w14:paraId="52D98D19" w14:textId="0EE45FD2" w:rsidR="00F72598" w:rsidRDefault="00DA2C2E" w:rsidP="00F72598">
      <w:pPr>
        <w:keepNext/>
        <w:ind w:left="0"/>
      </w:pPr>
      <w:r>
        <w:rPr>
          <w:noProof/>
        </w:rPr>
        <w:drawing>
          <wp:inline distT="0" distB="0" distL="0" distR="0" wp14:anchorId="6A3CC491" wp14:editId="2BB81331">
            <wp:extent cx="2959100" cy="23841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5197" cy="238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ED84" w14:textId="692C5308" w:rsidR="00F72598" w:rsidRPr="00F72598" w:rsidRDefault="00F72598" w:rsidP="00F72598">
      <w:pPr>
        <w:pStyle w:val="Caption"/>
      </w:pPr>
      <w:r>
        <w:t xml:space="preserve">Figure </w:t>
      </w:r>
      <w:r w:rsidR="00C20540">
        <w:rPr>
          <w:noProof/>
        </w:rPr>
        <w:fldChar w:fldCharType="begin"/>
      </w:r>
      <w:r w:rsidR="00C20540">
        <w:rPr>
          <w:noProof/>
        </w:rPr>
        <w:instrText xml:space="preserve"> SEQ Figure \* ARABIC </w:instrText>
      </w:r>
      <w:r w:rsidR="00C20540">
        <w:rPr>
          <w:noProof/>
        </w:rPr>
        <w:fldChar w:fldCharType="separate"/>
      </w:r>
      <w:r w:rsidR="00AE4F54">
        <w:rPr>
          <w:noProof/>
        </w:rPr>
        <w:t>7</w:t>
      </w:r>
      <w:r w:rsidR="00C20540">
        <w:rPr>
          <w:noProof/>
        </w:rPr>
        <w:fldChar w:fldCharType="end"/>
      </w:r>
      <w:r>
        <w:t xml:space="preserve">. Gantry </w:t>
      </w:r>
      <w:r w:rsidR="00697AD4">
        <w:t xml:space="preserve">Server </w:t>
      </w:r>
      <w:r>
        <w:t>installation.</w:t>
      </w:r>
    </w:p>
    <w:p w14:paraId="6F300800" w14:textId="77777777" w:rsidR="004A6862" w:rsidRDefault="004A6862" w:rsidP="00F3148B">
      <w:pPr>
        <w:tabs>
          <w:tab w:val="clear" w:pos="1134"/>
          <w:tab w:val="clear" w:pos="2268"/>
          <w:tab w:val="clear" w:pos="3402"/>
          <w:tab w:val="clear" w:pos="4536"/>
        </w:tabs>
        <w:ind w:left="0"/>
        <w:jc w:val="left"/>
        <w:rPr>
          <w:b/>
          <w:color w:val="1F497D"/>
          <w:kern w:val="28"/>
          <w:sz w:val="32"/>
        </w:rPr>
      </w:pPr>
    </w:p>
    <w:p w14:paraId="5889B2CD" w14:textId="77777777" w:rsidR="00204F11" w:rsidRDefault="00204F11">
      <w:pPr>
        <w:tabs>
          <w:tab w:val="clear" w:pos="1134"/>
          <w:tab w:val="clear" w:pos="2268"/>
          <w:tab w:val="clear" w:pos="3402"/>
          <w:tab w:val="clear" w:pos="4536"/>
        </w:tabs>
        <w:ind w:left="0"/>
        <w:jc w:val="left"/>
        <w:rPr>
          <w:b/>
          <w:caps/>
          <w:kern w:val="28"/>
          <w:sz w:val="24"/>
        </w:rPr>
      </w:pPr>
      <w:bookmarkStart w:id="32" w:name="_Toc172096322"/>
      <w:r>
        <w:br w:type="page"/>
      </w:r>
    </w:p>
    <w:p w14:paraId="4D1FACC8" w14:textId="039DD1E3" w:rsidR="00D64ACE" w:rsidRDefault="00F3148B" w:rsidP="00E42C2A">
      <w:pPr>
        <w:pStyle w:val="Heading1"/>
        <w:numPr>
          <w:ilvl w:val="0"/>
          <w:numId w:val="0"/>
        </w:numPr>
      </w:pPr>
      <w:bookmarkStart w:id="33" w:name="_Toc532971596"/>
      <w:r>
        <w:lastRenderedPageBreak/>
        <w:t>Appendix A:</w:t>
      </w:r>
      <w:r>
        <w:tab/>
      </w:r>
      <w:bookmarkEnd w:id="28"/>
      <w:bookmarkEnd w:id="32"/>
      <w:r w:rsidR="00E42C2A">
        <w:t>notes and comments</w:t>
      </w:r>
      <w:bookmarkEnd w:id="33"/>
    </w:p>
    <w:p w14:paraId="53344F8B" w14:textId="77777777" w:rsidR="00E42C2A" w:rsidRPr="00E42C2A" w:rsidRDefault="00E42C2A" w:rsidP="00E42C2A"/>
    <w:sectPr w:rsidR="00E42C2A" w:rsidRPr="00E42C2A" w:rsidSect="00DC65F1">
      <w:headerReference w:type="default" r:id="rId35"/>
      <w:footerReference w:type="default" r:id="rId36"/>
      <w:endnotePr>
        <w:numFmt w:val="decimal"/>
      </w:endnotePr>
      <w:type w:val="continuous"/>
      <w:pgSz w:w="12242" w:h="15842" w:code="1"/>
      <w:pgMar w:top="1440" w:right="1440" w:bottom="1440" w:left="1440" w:header="737" w:footer="1559" w:gutter="0"/>
      <w:pgNumType w:start="1"/>
      <w:cols w:space="708"/>
      <w:formProt w:val="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7391C" w14:textId="77777777" w:rsidR="006172E9" w:rsidRDefault="006172E9">
      <w:pPr>
        <w:spacing w:line="20" w:lineRule="exact"/>
      </w:pPr>
    </w:p>
  </w:endnote>
  <w:endnote w:type="continuationSeparator" w:id="0">
    <w:p w14:paraId="50E68E5D" w14:textId="77777777" w:rsidR="006172E9" w:rsidRDefault="006172E9">
      <w:r>
        <w:t xml:space="preserve"> </w:t>
      </w:r>
    </w:p>
  </w:endnote>
  <w:endnote w:type="continuationNotice" w:id="1">
    <w:p w14:paraId="1AD95714" w14:textId="77777777" w:rsidR="006172E9" w:rsidRDefault="006172E9">
      <w:r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C28C8" w14:textId="77777777" w:rsidR="00540F3F" w:rsidRPr="00CF2619" w:rsidRDefault="00540F3F" w:rsidP="00CF2619">
    <w:pPr>
      <w:pStyle w:val="Foot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54BC8935" wp14:editId="5FE88D05">
          <wp:simplePos x="0" y="0"/>
          <wp:positionH relativeFrom="page">
            <wp:align>right</wp:align>
          </wp:positionH>
          <wp:positionV relativeFrom="paragraph">
            <wp:posOffset>467171</wp:posOffset>
          </wp:positionV>
          <wp:extent cx="7773035" cy="646430"/>
          <wp:effectExtent l="0" t="0" r="0" b="127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3035" cy="6464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F2619">
      <w:t xml:space="preserve"> Page </w:t>
    </w:r>
    <w:r w:rsidRPr="00CF2619">
      <w:fldChar w:fldCharType="begin"/>
    </w:r>
    <w:r w:rsidRPr="00CF2619">
      <w:instrText xml:space="preserve"> PAGE  \* MERGEFORMAT </w:instrText>
    </w:r>
    <w:r w:rsidRPr="00CF2619">
      <w:fldChar w:fldCharType="separate"/>
    </w:r>
    <w:r w:rsidR="004E2F98">
      <w:rPr>
        <w:noProof/>
      </w:rPr>
      <w:t>1</w:t>
    </w:r>
    <w:r w:rsidRPr="00CF2619">
      <w:fldChar w:fldCharType="end"/>
    </w:r>
    <w:r w:rsidRPr="00CF2619">
      <w:t>/</w:t>
    </w:r>
    <w:r w:rsidR="00A06B41">
      <w:rPr>
        <w:noProof/>
      </w:rPr>
      <w:fldChar w:fldCharType="begin"/>
    </w:r>
    <w:r w:rsidR="00A06B41">
      <w:rPr>
        <w:noProof/>
      </w:rPr>
      <w:instrText xml:space="preserve"> NUMPAGES  \* MERGEFORMAT </w:instrText>
    </w:r>
    <w:r w:rsidR="00A06B41">
      <w:rPr>
        <w:noProof/>
      </w:rPr>
      <w:fldChar w:fldCharType="separate"/>
    </w:r>
    <w:r w:rsidR="004E2F98">
      <w:rPr>
        <w:noProof/>
      </w:rPr>
      <w:t>1</w:t>
    </w:r>
    <w:r w:rsidR="00A06B41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BEC2B9" w14:textId="77777777" w:rsidR="006172E9" w:rsidRDefault="006172E9">
      <w:r>
        <w:separator/>
      </w:r>
    </w:p>
  </w:footnote>
  <w:footnote w:type="continuationSeparator" w:id="0">
    <w:p w14:paraId="43DE423A" w14:textId="77777777" w:rsidR="006172E9" w:rsidRDefault="006172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613AD7" w14:textId="77777777" w:rsidR="00540F3F" w:rsidRDefault="00540F3F">
    <w:pPr>
      <w:pStyle w:val="Header"/>
    </w:pPr>
    <w:r>
      <w:rPr>
        <w:lang w:val="en-US"/>
      </w:rPr>
      <w:drawing>
        <wp:anchor distT="0" distB="0" distL="114300" distR="114300" simplePos="0" relativeHeight="251661312" behindDoc="0" locked="0" layoutInCell="1" allowOverlap="1" wp14:anchorId="683B9ED3" wp14:editId="61DBA763">
          <wp:simplePos x="0" y="0"/>
          <wp:positionH relativeFrom="margin">
            <wp:posOffset>4627880</wp:posOffset>
          </wp:positionH>
          <wp:positionV relativeFrom="paragraph">
            <wp:posOffset>-311785</wp:posOffset>
          </wp:positionV>
          <wp:extent cx="1316990" cy="597535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6990" cy="5975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5208864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B2C4C99"/>
    <w:multiLevelType w:val="multilevel"/>
    <w:tmpl w:val="CEAEA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0A96697"/>
    <w:multiLevelType w:val="hybridMultilevel"/>
    <w:tmpl w:val="54BE9814"/>
    <w:lvl w:ilvl="0" w:tplc="2728820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 w15:restartNumberingAfterBreak="0">
    <w:nsid w:val="21486D64"/>
    <w:multiLevelType w:val="multilevel"/>
    <w:tmpl w:val="C8AAA23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.%1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8160017"/>
    <w:multiLevelType w:val="hybridMultilevel"/>
    <w:tmpl w:val="45288E10"/>
    <w:lvl w:ilvl="0" w:tplc="2728820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5" w15:restartNumberingAfterBreak="0">
    <w:nsid w:val="2A506B14"/>
    <w:multiLevelType w:val="hybridMultilevel"/>
    <w:tmpl w:val="54BE9814"/>
    <w:lvl w:ilvl="0" w:tplc="2728820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34B07707"/>
    <w:multiLevelType w:val="multilevel"/>
    <w:tmpl w:val="282EE57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62E4CFF"/>
    <w:multiLevelType w:val="multilevel"/>
    <w:tmpl w:val="B224AE86"/>
    <w:numStyleLink w:val="Headings"/>
  </w:abstractNum>
  <w:abstractNum w:abstractNumId="8" w15:restartNumberingAfterBreak="0">
    <w:nsid w:val="5B470B09"/>
    <w:multiLevelType w:val="multilevel"/>
    <w:tmpl w:val="073E51FC"/>
    <w:lvl w:ilvl="0">
      <w:start w:val="1"/>
      <w:numFmt w:val="decimal"/>
      <w:suff w:val="space"/>
      <w:lvlText w:val="%1"/>
      <w:lvlJc w:val="left"/>
      <w:pPr>
        <w:ind w:left="567" w:hanging="283"/>
      </w:pPr>
    </w:lvl>
    <w:lvl w:ilvl="1">
      <w:start w:val="1"/>
      <w:numFmt w:val="decimal"/>
      <w:pStyle w:val="Heading2"/>
      <w:suff w:val="space"/>
      <w:lvlText w:val="%1.%2"/>
      <w:lvlJc w:val="left"/>
      <w:pPr>
        <w:ind w:left="567" w:hanging="283"/>
      </w:pPr>
    </w:lvl>
    <w:lvl w:ilvl="2">
      <w:start w:val="1"/>
      <w:numFmt w:val="decimal"/>
      <w:pStyle w:val="Heading3"/>
      <w:suff w:val="space"/>
      <w:lvlText w:val="%1.%2.%3"/>
      <w:lvlJc w:val="left"/>
      <w:pPr>
        <w:ind w:left="567" w:hanging="283"/>
      </w:pPr>
    </w:lvl>
    <w:lvl w:ilvl="3">
      <w:start w:val="1"/>
      <w:numFmt w:val="decimal"/>
      <w:pStyle w:val="Heading4"/>
      <w:suff w:val="space"/>
      <w:lvlText w:val="%1.%2.%3.%4"/>
      <w:lvlJc w:val="left"/>
      <w:pPr>
        <w:ind w:left="567" w:hanging="283"/>
      </w:pPr>
    </w:lvl>
    <w:lvl w:ilvl="4">
      <w:start w:val="1"/>
      <w:numFmt w:val="decimal"/>
      <w:pStyle w:val="Heading5"/>
      <w:suff w:val="space"/>
      <w:lvlText w:val="%1.%2.%3.%4.%5"/>
      <w:lvlJc w:val="left"/>
      <w:pPr>
        <w:ind w:left="567" w:hanging="283"/>
      </w:pPr>
    </w:lvl>
    <w:lvl w:ilvl="5">
      <w:start w:val="1"/>
      <w:numFmt w:val="decimal"/>
      <w:pStyle w:val="Heading6"/>
      <w:suff w:val="space"/>
      <w:lvlText w:val="%1.%2.%3.%4.%5.%6"/>
      <w:lvlJc w:val="left"/>
      <w:pPr>
        <w:ind w:left="567" w:hanging="283"/>
      </w:p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567" w:hanging="283"/>
      </w:pPr>
    </w:lvl>
    <w:lvl w:ilvl="7">
      <w:start w:val="1"/>
      <w:numFmt w:val="decimal"/>
      <w:pStyle w:val="Heading8"/>
      <w:suff w:val="space"/>
      <w:lvlText w:val="%1.%2.%3.%4.%5.%6.%7.%8"/>
      <w:lvlJc w:val="left"/>
      <w:pPr>
        <w:ind w:left="567" w:hanging="283"/>
      </w:pPr>
    </w:lvl>
    <w:lvl w:ilvl="8">
      <w:start w:val="1"/>
      <w:numFmt w:val="decimal"/>
      <w:pStyle w:val="Heading9"/>
      <w:suff w:val="space"/>
      <w:lvlText w:val="%1.%2.%3.%4.%5.%6.%7.%8.%9"/>
      <w:lvlJc w:val="left"/>
      <w:pPr>
        <w:ind w:left="567" w:hanging="283"/>
      </w:pPr>
    </w:lvl>
  </w:abstractNum>
  <w:abstractNum w:abstractNumId="9" w15:restartNumberingAfterBreak="0">
    <w:nsid w:val="63003084"/>
    <w:multiLevelType w:val="hybridMultilevel"/>
    <w:tmpl w:val="E3D03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2656C7"/>
    <w:multiLevelType w:val="hybridMultilevel"/>
    <w:tmpl w:val="DD42B6EE"/>
    <w:lvl w:ilvl="0" w:tplc="2728820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1" w15:restartNumberingAfterBreak="0">
    <w:nsid w:val="74AE7C57"/>
    <w:multiLevelType w:val="multilevel"/>
    <w:tmpl w:val="F26CB8A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84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6697C88"/>
    <w:multiLevelType w:val="multilevel"/>
    <w:tmpl w:val="B224AE86"/>
    <w:styleLink w:val="Headings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4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43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43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92" w:hanging="43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24" w:hanging="432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6" w:hanging="432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432"/>
      </w:pPr>
      <w:rPr>
        <w:rFonts w:hint="default"/>
      </w:r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8"/>
  </w:num>
  <w:num w:numId="5">
    <w:abstractNumId w:val="8"/>
  </w:num>
  <w:num w:numId="6">
    <w:abstractNumId w:val="8"/>
  </w:num>
  <w:num w:numId="7">
    <w:abstractNumId w:val="8"/>
  </w:num>
  <w:num w:numId="8">
    <w:abstractNumId w:val="8"/>
  </w:num>
  <w:num w:numId="9">
    <w:abstractNumId w:val="8"/>
  </w:num>
  <w:num w:numId="10">
    <w:abstractNumId w:val="0"/>
  </w:num>
  <w:num w:numId="11">
    <w:abstractNumId w:val="0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0"/>
  </w:num>
  <w:num w:numId="22">
    <w:abstractNumId w:val="12"/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</w:num>
  <w:num w:numId="25">
    <w:abstractNumId w:val="2"/>
  </w:num>
  <w:num w:numId="26">
    <w:abstractNumId w:val="6"/>
  </w:num>
  <w:num w:numId="27">
    <w:abstractNumId w:val="10"/>
  </w:num>
  <w:num w:numId="28">
    <w:abstractNumId w:val="4"/>
  </w:num>
  <w:num w:numId="29">
    <w:abstractNumId w:val="7"/>
  </w:num>
  <w:num w:numId="30">
    <w:abstractNumId w:val="3"/>
  </w:num>
  <w:num w:numId="31">
    <w:abstractNumId w:val="1"/>
  </w:num>
  <w:num w:numId="32">
    <w:abstractNumId w:val="11"/>
  </w:num>
  <w:num w:numId="33">
    <w:abstractNumId w:val="9"/>
  </w:num>
  <w:num w:numId="34">
    <w:abstractNumId w:val="11"/>
  </w:num>
  <w:num w:numId="35">
    <w:abstractNumId w:val="8"/>
  </w:num>
  <w:num w:numId="36">
    <w:abstractNumId w:val="8"/>
  </w:num>
  <w:num w:numId="3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921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numFmt w:val="decimal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7BE0"/>
    <w:rsid w:val="00021638"/>
    <w:rsid w:val="0003583A"/>
    <w:rsid w:val="00036030"/>
    <w:rsid w:val="000517B7"/>
    <w:rsid w:val="00066C12"/>
    <w:rsid w:val="000A621B"/>
    <w:rsid w:val="000B5B80"/>
    <w:rsid w:val="000C0CF9"/>
    <w:rsid w:val="000D6108"/>
    <w:rsid w:val="000D6C49"/>
    <w:rsid w:val="000F1D73"/>
    <w:rsid w:val="0013050E"/>
    <w:rsid w:val="00135D62"/>
    <w:rsid w:val="001437AD"/>
    <w:rsid w:val="00150720"/>
    <w:rsid w:val="00151EEB"/>
    <w:rsid w:val="00154728"/>
    <w:rsid w:val="001568DE"/>
    <w:rsid w:val="00160ADE"/>
    <w:rsid w:val="0017712A"/>
    <w:rsid w:val="00182DE7"/>
    <w:rsid w:val="0019391A"/>
    <w:rsid w:val="001A330C"/>
    <w:rsid w:val="001A412D"/>
    <w:rsid w:val="001B5A2C"/>
    <w:rsid w:val="001B5E7D"/>
    <w:rsid w:val="001C0CE1"/>
    <w:rsid w:val="001C3ED6"/>
    <w:rsid w:val="001D6539"/>
    <w:rsid w:val="0020286A"/>
    <w:rsid w:val="00204F11"/>
    <w:rsid w:val="00221BC8"/>
    <w:rsid w:val="002263BD"/>
    <w:rsid w:val="00227C8D"/>
    <w:rsid w:val="00243980"/>
    <w:rsid w:val="00256003"/>
    <w:rsid w:val="002631F5"/>
    <w:rsid w:val="00274105"/>
    <w:rsid w:val="00275731"/>
    <w:rsid w:val="00290E22"/>
    <w:rsid w:val="002954A7"/>
    <w:rsid w:val="002A4E99"/>
    <w:rsid w:val="002C21FC"/>
    <w:rsid w:val="002C7BAD"/>
    <w:rsid w:val="002E089A"/>
    <w:rsid w:val="002F0745"/>
    <w:rsid w:val="002F26C7"/>
    <w:rsid w:val="002F2D71"/>
    <w:rsid w:val="0032204C"/>
    <w:rsid w:val="0032272A"/>
    <w:rsid w:val="0032293C"/>
    <w:rsid w:val="00340A6B"/>
    <w:rsid w:val="003455AE"/>
    <w:rsid w:val="0036153A"/>
    <w:rsid w:val="0036630D"/>
    <w:rsid w:val="00370A37"/>
    <w:rsid w:val="003740BB"/>
    <w:rsid w:val="003A2D47"/>
    <w:rsid w:val="003C7BE0"/>
    <w:rsid w:val="003F1624"/>
    <w:rsid w:val="00406F5A"/>
    <w:rsid w:val="00417CF4"/>
    <w:rsid w:val="0043787F"/>
    <w:rsid w:val="004552B1"/>
    <w:rsid w:val="00456654"/>
    <w:rsid w:val="004646CF"/>
    <w:rsid w:val="0047485D"/>
    <w:rsid w:val="004A2FD2"/>
    <w:rsid w:val="004A6862"/>
    <w:rsid w:val="004C425C"/>
    <w:rsid w:val="004D6057"/>
    <w:rsid w:val="004D7FD6"/>
    <w:rsid w:val="004E2DD9"/>
    <w:rsid w:val="004E2F98"/>
    <w:rsid w:val="004E34AB"/>
    <w:rsid w:val="005018FE"/>
    <w:rsid w:val="00515A22"/>
    <w:rsid w:val="00521739"/>
    <w:rsid w:val="005235A6"/>
    <w:rsid w:val="00540F3F"/>
    <w:rsid w:val="005421BC"/>
    <w:rsid w:val="00543B4E"/>
    <w:rsid w:val="00552125"/>
    <w:rsid w:val="005609E0"/>
    <w:rsid w:val="00582CA4"/>
    <w:rsid w:val="0059686C"/>
    <w:rsid w:val="005972D7"/>
    <w:rsid w:val="005B40E2"/>
    <w:rsid w:val="005D2DF0"/>
    <w:rsid w:val="005D3043"/>
    <w:rsid w:val="005D3B14"/>
    <w:rsid w:val="005F7B71"/>
    <w:rsid w:val="0060325A"/>
    <w:rsid w:val="00612C7F"/>
    <w:rsid w:val="0061513F"/>
    <w:rsid w:val="006172E9"/>
    <w:rsid w:val="00626359"/>
    <w:rsid w:val="006311CC"/>
    <w:rsid w:val="00634E03"/>
    <w:rsid w:val="00642158"/>
    <w:rsid w:val="00656627"/>
    <w:rsid w:val="006600FF"/>
    <w:rsid w:val="00665451"/>
    <w:rsid w:val="0069514A"/>
    <w:rsid w:val="00697AD4"/>
    <w:rsid w:val="006B1CBE"/>
    <w:rsid w:val="006B39E7"/>
    <w:rsid w:val="006F1961"/>
    <w:rsid w:val="007060CE"/>
    <w:rsid w:val="00712DFD"/>
    <w:rsid w:val="007137F2"/>
    <w:rsid w:val="007138B5"/>
    <w:rsid w:val="00717B57"/>
    <w:rsid w:val="00730A7B"/>
    <w:rsid w:val="00740530"/>
    <w:rsid w:val="007473F0"/>
    <w:rsid w:val="00747A03"/>
    <w:rsid w:val="00750EE0"/>
    <w:rsid w:val="00753D66"/>
    <w:rsid w:val="00755E58"/>
    <w:rsid w:val="00766117"/>
    <w:rsid w:val="00774BC2"/>
    <w:rsid w:val="00776D25"/>
    <w:rsid w:val="00792F2C"/>
    <w:rsid w:val="007C34C3"/>
    <w:rsid w:val="007D704C"/>
    <w:rsid w:val="007F3A71"/>
    <w:rsid w:val="007F5F2A"/>
    <w:rsid w:val="00801170"/>
    <w:rsid w:val="00805EC7"/>
    <w:rsid w:val="00810B26"/>
    <w:rsid w:val="00810BDC"/>
    <w:rsid w:val="00811206"/>
    <w:rsid w:val="0083785D"/>
    <w:rsid w:val="00853820"/>
    <w:rsid w:val="0088365E"/>
    <w:rsid w:val="00897E6F"/>
    <w:rsid w:val="008B2EF5"/>
    <w:rsid w:val="008B4CC8"/>
    <w:rsid w:val="008B6011"/>
    <w:rsid w:val="008B6933"/>
    <w:rsid w:val="008E2E53"/>
    <w:rsid w:val="008F7B9A"/>
    <w:rsid w:val="00900D0A"/>
    <w:rsid w:val="00921308"/>
    <w:rsid w:val="0092724A"/>
    <w:rsid w:val="009451FA"/>
    <w:rsid w:val="00955949"/>
    <w:rsid w:val="0098577E"/>
    <w:rsid w:val="00995744"/>
    <w:rsid w:val="009A194F"/>
    <w:rsid w:val="009A1ADB"/>
    <w:rsid w:val="009A35D4"/>
    <w:rsid w:val="009B375B"/>
    <w:rsid w:val="009C0B77"/>
    <w:rsid w:val="009D056D"/>
    <w:rsid w:val="009E1D46"/>
    <w:rsid w:val="009E2EE5"/>
    <w:rsid w:val="00A021BA"/>
    <w:rsid w:val="00A06B41"/>
    <w:rsid w:val="00A07E2A"/>
    <w:rsid w:val="00A16FB3"/>
    <w:rsid w:val="00A2677E"/>
    <w:rsid w:val="00A30B08"/>
    <w:rsid w:val="00A327DD"/>
    <w:rsid w:val="00A37C71"/>
    <w:rsid w:val="00A4328E"/>
    <w:rsid w:val="00A85791"/>
    <w:rsid w:val="00A91750"/>
    <w:rsid w:val="00AA2359"/>
    <w:rsid w:val="00AA345D"/>
    <w:rsid w:val="00AB3938"/>
    <w:rsid w:val="00AB5211"/>
    <w:rsid w:val="00AC68C8"/>
    <w:rsid w:val="00AD6244"/>
    <w:rsid w:val="00AE4F54"/>
    <w:rsid w:val="00AF5634"/>
    <w:rsid w:val="00B07A1E"/>
    <w:rsid w:val="00B07F17"/>
    <w:rsid w:val="00B179DA"/>
    <w:rsid w:val="00B2542D"/>
    <w:rsid w:val="00B34A3D"/>
    <w:rsid w:val="00B511F2"/>
    <w:rsid w:val="00B576DC"/>
    <w:rsid w:val="00B604C4"/>
    <w:rsid w:val="00B76AF7"/>
    <w:rsid w:val="00BA05BE"/>
    <w:rsid w:val="00BA15AF"/>
    <w:rsid w:val="00BA36E7"/>
    <w:rsid w:val="00BA4C25"/>
    <w:rsid w:val="00BA6C46"/>
    <w:rsid w:val="00BB2BE1"/>
    <w:rsid w:val="00BC6C3E"/>
    <w:rsid w:val="00C07D51"/>
    <w:rsid w:val="00C20540"/>
    <w:rsid w:val="00C21EF9"/>
    <w:rsid w:val="00C22784"/>
    <w:rsid w:val="00C246B8"/>
    <w:rsid w:val="00C43CE3"/>
    <w:rsid w:val="00C47654"/>
    <w:rsid w:val="00C51D64"/>
    <w:rsid w:val="00C724A6"/>
    <w:rsid w:val="00C8111B"/>
    <w:rsid w:val="00C85930"/>
    <w:rsid w:val="00C9708B"/>
    <w:rsid w:val="00CA0E17"/>
    <w:rsid w:val="00CA60DB"/>
    <w:rsid w:val="00CB123B"/>
    <w:rsid w:val="00CD0260"/>
    <w:rsid w:val="00CF2619"/>
    <w:rsid w:val="00D000E2"/>
    <w:rsid w:val="00D0133F"/>
    <w:rsid w:val="00D05587"/>
    <w:rsid w:val="00D1091D"/>
    <w:rsid w:val="00D15A9A"/>
    <w:rsid w:val="00D16444"/>
    <w:rsid w:val="00D30BEF"/>
    <w:rsid w:val="00D32C24"/>
    <w:rsid w:val="00D42892"/>
    <w:rsid w:val="00D50632"/>
    <w:rsid w:val="00D64ACE"/>
    <w:rsid w:val="00D66CB3"/>
    <w:rsid w:val="00D76250"/>
    <w:rsid w:val="00D85892"/>
    <w:rsid w:val="00D92788"/>
    <w:rsid w:val="00DA2C2E"/>
    <w:rsid w:val="00DB3971"/>
    <w:rsid w:val="00DC65F1"/>
    <w:rsid w:val="00DF2415"/>
    <w:rsid w:val="00DF282E"/>
    <w:rsid w:val="00E2733F"/>
    <w:rsid w:val="00E41A68"/>
    <w:rsid w:val="00E42C2A"/>
    <w:rsid w:val="00E52050"/>
    <w:rsid w:val="00E53824"/>
    <w:rsid w:val="00E5425A"/>
    <w:rsid w:val="00E64C0D"/>
    <w:rsid w:val="00E65B1D"/>
    <w:rsid w:val="00E70D6B"/>
    <w:rsid w:val="00ED045E"/>
    <w:rsid w:val="00EF0276"/>
    <w:rsid w:val="00EF2319"/>
    <w:rsid w:val="00EF5F77"/>
    <w:rsid w:val="00F14EBA"/>
    <w:rsid w:val="00F3148B"/>
    <w:rsid w:val="00F3185D"/>
    <w:rsid w:val="00F35D64"/>
    <w:rsid w:val="00F53F87"/>
    <w:rsid w:val="00F56F38"/>
    <w:rsid w:val="00F70528"/>
    <w:rsid w:val="00F72598"/>
    <w:rsid w:val="00F731A1"/>
    <w:rsid w:val="00F73A55"/>
    <w:rsid w:val="00F877B7"/>
    <w:rsid w:val="00FB729D"/>
    <w:rsid w:val="00FC023F"/>
    <w:rsid w:val="00FC0E05"/>
    <w:rsid w:val="00FE450E"/>
    <w:rsid w:val="00FF712D"/>
    <w:rsid w:val="00FF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58CD29F6"/>
  <w15:docId w15:val="{C7EF6A26-5831-415F-8707-E7B5FBB07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 Light" w:eastAsia="Times New Roman" w:hAnsi="Calibri Light" w:cs="Times New Roman"/>
        <w:spacing w:val="-3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aliases w:val="BT 3"/>
    <w:qFormat/>
    <w:rsid w:val="00F3148B"/>
    <w:pPr>
      <w:tabs>
        <w:tab w:val="left" w:pos="1134"/>
        <w:tab w:val="left" w:pos="2268"/>
        <w:tab w:val="left" w:pos="3402"/>
        <w:tab w:val="left" w:pos="4536"/>
      </w:tabs>
      <w:ind w:left="900"/>
      <w:jc w:val="both"/>
    </w:pPr>
    <w:rPr>
      <w:rFonts w:ascii="Arial" w:hAnsi="Arial"/>
      <w:sz w:val="20"/>
      <w:szCs w:val="20"/>
    </w:rPr>
  </w:style>
  <w:style w:type="paragraph" w:styleId="Heading1">
    <w:name w:val="heading 1"/>
    <w:basedOn w:val="Normal"/>
    <w:next w:val="Normal"/>
    <w:autoRedefine/>
    <w:qFormat/>
    <w:rsid w:val="00BB2BE1"/>
    <w:pPr>
      <w:keepNext/>
      <w:numPr>
        <w:numId w:val="32"/>
      </w:numPr>
      <w:tabs>
        <w:tab w:val="clear" w:pos="1134"/>
        <w:tab w:val="clear" w:pos="2268"/>
        <w:tab w:val="clear" w:pos="3402"/>
        <w:tab w:val="clear" w:pos="4536"/>
      </w:tabs>
      <w:spacing w:before="480" w:after="240"/>
      <w:jc w:val="left"/>
      <w:outlineLvl w:val="0"/>
    </w:pPr>
    <w:rPr>
      <w:b/>
      <w:caps/>
      <w:kern w:val="28"/>
      <w:sz w:val="24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13"/>
      </w:numPr>
      <w:spacing w:before="240" w:after="6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autoRedefine/>
    <w:qFormat/>
    <w:rsid w:val="00D0133F"/>
    <w:pPr>
      <w:keepNext/>
      <w:numPr>
        <w:ilvl w:val="2"/>
        <w:numId w:val="14"/>
      </w:numPr>
      <w:spacing w:before="240" w:after="60"/>
      <w:outlineLvl w:val="2"/>
    </w:pPr>
    <w:rPr>
      <w:b/>
    </w:rPr>
  </w:style>
  <w:style w:type="paragraph" w:styleId="Heading4">
    <w:name w:val="heading 4"/>
    <w:aliases w:val="Heading 4 Char"/>
    <w:basedOn w:val="Normal"/>
    <w:next w:val="Normal"/>
    <w:autoRedefine/>
    <w:qFormat/>
    <w:pPr>
      <w:keepNext/>
      <w:numPr>
        <w:ilvl w:val="3"/>
        <w:numId w:val="15"/>
      </w:numPr>
      <w:spacing w:before="240" w:after="60"/>
      <w:ind w:left="0" w:firstLine="0"/>
      <w:outlineLvl w:val="3"/>
    </w:pPr>
    <w:rPr>
      <w:b/>
    </w:rPr>
  </w:style>
  <w:style w:type="paragraph" w:styleId="Heading5">
    <w:name w:val="heading 5"/>
    <w:basedOn w:val="Normal"/>
    <w:next w:val="Normal"/>
    <w:autoRedefine/>
    <w:qFormat/>
    <w:pPr>
      <w:numPr>
        <w:ilvl w:val="4"/>
        <w:numId w:val="16"/>
      </w:numPr>
      <w:spacing w:before="240" w:after="60"/>
      <w:ind w:left="0" w:right="284" w:firstLine="0"/>
      <w:outlineLvl w:val="4"/>
    </w:pPr>
    <w:rPr>
      <w:b/>
    </w:rPr>
  </w:style>
  <w:style w:type="paragraph" w:styleId="Heading6">
    <w:name w:val="heading 6"/>
    <w:basedOn w:val="Normal"/>
    <w:next w:val="Normal"/>
    <w:autoRedefine/>
    <w:qFormat/>
    <w:pPr>
      <w:numPr>
        <w:ilvl w:val="5"/>
        <w:numId w:val="17"/>
      </w:numPr>
      <w:spacing w:before="240" w:after="60"/>
      <w:ind w:left="0" w:firstLine="0"/>
      <w:outlineLvl w:val="5"/>
    </w:pPr>
    <w:rPr>
      <w:b/>
    </w:rPr>
  </w:style>
  <w:style w:type="paragraph" w:styleId="Heading7">
    <w:name w:val="heading 7"/>
    <w:basedOn w:val="Normal"/>
    <w:next w:val="Normal"/>
    <w:autoRedefine/>
    <w:qFormat/>
    <w:pPr>
      <w:numPr>
        <w:ilvl w:val="6"/>
        <w:numId w:val="18"/>
      </w:numPr>
      <w:spacing w:before="240" w:after="60"/>
      <w:ind w:left="0" w:firstLine="0"/>
      <w:outlineLvl w:val="6"/>
    </w:pPr>
    <w:rPr>
      <w:b/>
    </w:rPr>
  </w:style>
  <w:style w:type="paragraph" w:styleId="Heading8">
    <w:name w:val="heading 8"/>
    <w:basedOn w:val="Normal"/>
    <w:next w:val="Normal"/>
    <w:autoRedefine/>
    <w:qFormat/>
    <w:pPr>
      <w:numPr>
        <w:ilvl w:val="7"/>
        <w:numId w:val="19"/>
      </w:numPr>
      <w:spacing w:before="240" w:after="60"/>
      <w:ind w:left="0" w:firstLine="0"/>
      <w:outlineLvl w:val="7"/>
    </w:pPr>
    <w:rPr>
      <w:b/>
    </w:rPr>
  </w:style>
  <w:style w:type="paragraph" w:styleId="Heading9">
    <w:name w:val="heading 9"/>
    <w:basedOn w:val="Normal"/>
    <w:next w:val="Normal"/>
    <w:autoRedefine/>
    <w:qFormat/>
    <w:pPr>
      <w:numPr>
        <w:ilvl w:val="8"/>
        <w:numId w:val="20"/>
      </w:numPr>
      <w:spacing w:before="240" w:after="60"/>
      <w:ind w:left="0" w:firstLine="0"/>
      <w:outlineLvl w:val="8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ammeark">
    <w:name w:val="rammeark"/>
    <w:basedOn w:val="DefaultParagraphFont"/>
    <w:rPr>
      <w:rFonts w:ascii="Courier" w:hAnsi="Courier"/>
      <w:noProof w:val="0"/>
      <w:sz w:val="24"/>
      <w:lang w:val="en-US"/>
    </w:rPr>
  </w:style>
  <w:style w:type="character" w:customStyle="1" w:styleId="Udennavn1">
    <w:name w:val="Udennavn 1"/>
    <w:basedOn w:val="DefaultParagraphFont"/>
    <w:rPr>
      <w:rFonts w:ascii="Courier" w:hAnsi="Courier"/>
      <w:noProof w:val="0"/>
      <w:sz w:val="24"/>
      <w:lang w:val="en-US"/>
    </w:rPr>
  </w:style>
  <w:style w:type="paragraph" w:styleId="TOC1">
    <w:name w:val="toc 1"/>
    <w:basedOn w:val="Normal"/>
    <w:next w:val="Normal"/>
    <w:autoRedefine/>
    <w:uiPriority w:val="39"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</w:pPr>
    <w:rPr>
      <w:b/>
      <w:caps/>
      <w:sz w:val="24"/>
    </w:rPr>
  </w:style>
  <w:style w:type="paragraph" w:styleId="TOC2">
    <w:name w:val="toc 2"/>
    <w:basedOn w:val="Normal"/>
    <w:next w:val="Normal"/>
    <w:autoRedefine/>
    <w:uiPriority w:val="39"/>
    <w:rsid w:val="00E42C2A"/>
    <w:pPr>
      <w:tabs>
        <w:tab w:val="clear" w:pos="1134"/>
        <w:tab w:val="clear" w:pos="2268"/>
        <w:tab w:val="clear" w:pos="3402"/>
        <w:tab w:val="clear" w:pos="4536"/>
        <w:tab w:val="left" w:pos="1710"/>
        <w:tab w:val="right" w:leader="dot" w:pos="9072"/>
      </w:tabs>
      <w:ind w:left="1080"/>
    </w:pPr>
    <w:rPr>
      <w:b/>
      <w:noProof/>
    </w:rPr>
  </w:style>
  <w:style w:type="paragraph" w:styleId="TOC3">
    <w:name w:val="toc 3"/>
    <w:basedOn w:val="Normal"/>
    <w:next w:val="Normal"/>
    <w:autoRedefine/>
    <w:uiPriority w:val="39"/>
    <w:rsid w:val="00E42C2A"/>
    <w:pPr>
      <w:tabs>
        <w:tab w:val="clear" w:pos="1134"/>
        <w:tab w:val="clear" w:pos="2268"/>
        <w:tab w:val="clear" w:pos="3402"/>
        <w:tab w:val="clear" w:pos="4536"/>
        <w:tab w:val="left" w:pos="1890"/>
        <w:tab w:val="right" w:leader="dot" w:pos="9072"/>
      </w:tabs>
      <w:ind w:left="1260"/>
    </w:pPr>
    <w:rPr>
      <w:b/>
      <w:noProof/>
    </w:rPr>
  </w:style>
  <w:style w:type="paragraph" w:styleId="TOC4">
    <w:name w:val="toc 4"/>
    <w:basedOn w:val="Normal"/>
    <w:next w:val="Normal"/>
    <w:autoRedefine/>
    <w:uiPriority w:val="39"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851"/>
    </w:pPr>
    <w:rPr>
      <w:b/>
    </w:rPr>
  </w:style>
  <w:style w:type="paragraph" w:styleId="TOC5">
    <w:name w:val="toc 5"/>
    <w:basedOn w:val="Normal"/>
    <w:next w:val="Normal"/>
    <w:autoRedefine/>
    <w:semiHidden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1134"/>
    </w:pPr>
    <w:rPr>
      <w:b/>
    </w:rPr>
  </w:style>
  <w:style w:type="paragraph" w:styleId="TOC6">
    <w:name w:val="toc 6"/>
    <w:basedOn w:val="Normal"/>
    <w:next w:val="Normal"/>
    <w:autoRedefine/>
    <w:semiHidden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1418"/>
    </w:pPr>
    <w:rPr>
      <w:b/>
    </w:rPr>
  </w:style>
  <w:style w:type="paragraph" w:styleId="TOC7">
    <w:name w:val="toc 7"/>
    <w:basedOn w:val="Normal"/>
    <w:next w:val="Normal"/>
    <w:autoRedefine/>
    <w:semiHidden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1701"/>
    </w:pPr>
    <w:rPr>
      <w:b/>
    </w:rPr>
  </w:style>
  <w:style w:type="paragraph" w:styleId="TOC8">
    <w:name w:val="toc 8"/>
    <w:basedOn w:val="Normal"/>
    <w:next w:val="Normal"/>
    <w:autoRedefine/>
    <w:semiHidden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1985"/>
    </w:pPr>
    <w:rPr>
      <w:b/>
    </w:rPr>
  </w:style>
  <w:style w:type="paragraph" w:styleId="TOC9">
    <w:name w:val="toc 9"/>
    <w:basedOn w:val="Normal"/>
    <w:next w:val="Normal"/>
    <w:autoRedefine/>
    <w:semiHidden/>
    <w:rsid w:val="00CF2619"/>
    <w:pPr>
      <w:tabs>
        <w:tab w:val="clear" w:pos="1134"/>
        <w:tab w:val="clear" w:pos="2268"/>
        <w:tab w:val="clear" w:pos="3402"/>
        <w:tab w:val="clear" w:pos="4536"/>
        <w:tab w:val="right" w:leader="dot" w:pos="9072"/>
      </w:tabs>
      <w:ind w:left="2268"/>
    </w:pPr>
    <w:rPr>
      <w:b/>
    </w:rPr>
  </w:style>
  <w:style w:type="paragraph" w:styleId="Index1">
    <w:name w:val="index 1"/>
    <w:basedOn w:val="Normal"/>
    <w:next w:val="Normal"/>
    <w:semiHidden/>
    <w:pPr>
      <w:tabs>
        <w:tab w:val="right" w:leader="dot" w:pos="9360"/>
      </w:tabs>
      <w:suppressAutoHyphens/>
      <w:ind w:left="1440" w:right="720" w:hanging="1440"/>
    </w:pPr>
  </w:style>
  <w:style w:type="paragraph" w:styleId="Index2">
    <w:name w:val="index 2"/>
    <w:basedOn w:val="Normal"/>
    <w:next w:val="Normal"/>
    <w:semiHidden/>
    <w:pPr>
      <w:tabs>
        <w:tab w:val="right" w:leader="dot" w:pos="9360"/>
      </w:tabs>
      <w:suppressAutoHyphens/>
      <w:ind w:left="1440" w:right="720" w:hanging="720"/>
    </w:pPr>
  </w:style>
  <w:style w:type="paragraph" w:customStyle="1" w:styleId="Toa">
    <w:name w:val="Toa"/>
    <w:basedOn w:val="Normal"/>
    <w:pPr>
      <w:tabs>
        <w:tab w:val="left" w:pos="9000"/>
        <w:tab w:val="right" w:pos="9360"/>
      </w:tabs>
      <w:suppressAutoHyphens/>
    </w:pPr>
  </w:style>
  <w:style w:type="paragraph" w:styleId="Caption">
    <w:name w:val="caption"/>
    <w:aliases w:val="BT 2"/>
    <w:basedOn w:val="Normal"/>
    <w:next w:val="Normal"/>
    <w:qFormat/>
  </w:style>
  <w:style w:type="character" w:customStyle="1" w:styleId="EquationCaption">
    <w:name w:val="_Equation Caption"/>
  </w:style>
  <w:style w:type="paragraph" w:styleId="Header">
    <w:name w:val="header"/>
    <w:basedOn w:val="HeaderFooter"/>
    <w:pPr>
      <w:tabs>
        <w:tab w:val="center" w:pos="4153"/>
        <w:tab w:val="right" w:pos="8306"/>
      </w:tabs>
      <w:ind w:left="0" w:right="0"/>
    </w:pPr>
  </w:style>
  <w:style w:type="paragraph" w:styleId="Footer">
    <w:name w:val="footer"/>
    <w:basedOn w:val="Normal"/>
    <w:autoRedefine/>
    <w:rsid w:val="00CF2619"/>
    <w:pPr>
      <w:tabs>
        <w:tab w:val="clear" w:pos="1134"/>
        <w:tab w:val="clear" w:pos="2268"/>
        <w:tab w:val="clear" w:pos="3402"/>
        <w:tab w:val="clear" w:pos="4536"/>
        <w:tab w:val="right" w:pos="9922"/>
      </w:tabs>
    </w:pPr>
    <w:rPr>
      <w:sz w:val="18"/>
      <w:szCs w:val="18"/>
    </w:rPr>
  </w:style>
  <w:style w:type="character" w:styleId="EndnoteReference">
    <w:name w:val="endnote reference"/>
    <w:basedOn w:val="DefaultParagraphFont"/>
    <w:semiHidden/>
    <w:rPr>
      <w:vertAlign w:val="superscript"/>
    </w:rPr>
  </w:style>
  <w:style w:type="paragraph" w:styleId="EndnoteText">
    <w:name w:val="endnote text"/>
    <w:basedOn w:val="Normal"/>
    <w:semiHidden/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styleId="FootnoteText">
    <w:name w:val="footnote text"/>
    <w:basedOn w:val="Normal"/>
    <w:semiHidden/>
  </w:style>
  <w:style w:type="paragraph" w:customStyle="1" w:styleId="HeaderFooter">
    <w:name w:val="HeaderFooter"/>
    <w:next w:val="Normal"/>
    <w:autoRedefine/>
    <w:pPr>
      <w:tabs>
        <w:tab w:val="right" w:pos="9979"/>
      </w:tabs>
      <w:ind w:left="-85" w:right="-85"/>
      <w:jc w:val="both"/>
    </w:pPr>
    <w:rPr>
      <w:rFonts w:ascii="Arial" w:hAnsi="Arial"/>
      <w:noProof/>
      <w:lang w:val="en-GB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ListNumber">
    <w:name w:val="List Number"/>
    <w:basedOn w:val="Normal"/>
    <w:pPr>
      <w:numPr>
        <w:numId w:val="21"/>
      </w:numPr>
      <w:ind w:right="284"/>
    </w:pPr>
  </w:style>
  <w:style w:type="character" w:styleId="PageNumber">
    <w:name w:val="page number"/>
    <w:basedOn w:val="DefaultParagraphFont"/>
  </w:style>
  <w:style w:type="paragraph" w:customStyle="1" w:styleId="SentenceHeader">
    <w:name w:val="Sentence Header"/>
    <w:basedOn w:val="Normal"/>
    <w:next w:val="Normal"/>
    <w:rPr>
      <w:b/>
    </w:rPr>
  </w:style>
  <w:style w:type="paragraph" w:customStyle="1" w:styleId="TableText">
    <w:name w:val="TableText"/>
    <w:pPr>
      <w:tabs>
        <w:tab w:val="left" w:pos="601"/>
        <w:tab w:val="left" w:pos="1168"/>
      </w:tabs>
      <w:jc w:val="both"/>
    </w:pPr>
    <w:rPr>
      <w:rFonts w:ascii="Arial" w:hAnsi="Arial"/>
      <w:lang w:val="da-DK"/>
    </w:rPr>
  </w:style>
  <w:style w:type="paragraph" w:styleId="TOAHeading">
    <w:name w:val="toa heading"/>
    <w:basedOn w:val="Normal"/>
    <w:next w:val="Normal"/>
    <w:semiHidden/>
    <w:pPr>
      <w:spacing w:before="120"/>
    </w:pPr>
    <w:rPr>
      <w:b/>
      <w:sz w:val="24"/>
    </w:rPr>
  </w:style>
  <w:style w:type="character" w:customStyle="1" w:styleId="Unnamed1">
    <w:name w:val="Unnamed 1"/>
    <w:basedOn w:val="DefaultParagraphFont"/>
    <w:rPr>
      <w:rFonts w:ascii="Courier" w:hAnsi="Courier"/>
      <w:noProof w:val="0"/>
      <w:sz w:val="24"/>
      <w:lang w:val="en-US"/>
    </w:rPr>
  </w:style>
  <w:style w:type="paragraph" w:styleId="BalloonText">
    <w:name w:val="Balloon Text"/>
    <w:basedOn w:val="Normal"/>
    <w:link w:val="BalloonTextChar"/>
    <w:semiHidden/>
    <w:unhideWhenUsed/>
    <w:rsid w:val="00B2542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2542D"/>
    <w:rPr>
      <w:rFonts w:ascii="Segoe UI" w:hAnsi="Segoe UI" w:cs="Segoe UI"/>
      <w:spacing w:val="-3"/>
      <w:sz w:val="18"/>
      <w:szCs w:val="18"/>
      <w:lang w:val="da-DK"/>
    </w:rPr>
  </w:style>
  <w:style w:type="paragraph" w:styleId="BodyText">
    <w:name w:val="Body Text"/>
    <w:basedOn w:val="Normal"/>
    <w:link w:val="BodyTextChar"/>
    <w:rsid w:val="00F3148B"/>
    <w:pPr>
      <w:tabs>
        <w:tab w:val="left" w:pos="0"/>
      </w:tabs>
    </w:pPr>
    <w:rPr>
      <w:bCs/>
      <w:sz w:val="22"/>
    </w:rPr>
  </w:style>
  <w:style w:type="character" w:customStyle="1" w:styleId="BodyTextChar">
    <w:name w:val="Body Text Char"/>
    <w:basedOn w:val="DefaultParagraphFont"/>
    <w:link w:val="BodyText"/>
    <w:rsid w:val="00F3148B"/>
    <w:rPr>
      <w:rFonts w:ascii="Arial" w:hAnsi="Arial"/>
      <w:bCs/>
      <w:szCs w:val="20"/>
    </w:rPr>
  </w:style>
  <w:style w:type="character" w:styleId="Strong">
    <w:name w:val="Strong"/>
    <w:uiPriority w:val="22"/>
    <w:qFormat/>
    <w:rsid w:val="00F3148B"/>
  </w:style>
  <w:style w:type="numbering" w:customStyle="1" w:styleId="Headings">
    <w:name w:val="Headings"/>
    <w:uiPriority w:val="99"/>
    <w:rsid w:val="00F3148B"/>
    <w:pPr>
      <w:numPr>
        <w:numId w:val="22"/>
      </w:numPr>
    </w:pPr>
  </w:style>
  <w:style w:type="paragraph" w:styleId="ListParagraph">
    <w:name w:val="List Paragraph"/>
    <w:basedOn w:val="Normal"/>
    <w:uiPriority w:val="34"/>
    <w:qFormat/>
    <w:rsid w:val="00F3148B"/>
    <w:pPr>
      <w:ind w:left="1304"/>
    </w:pPr>
  </w:style>
  <w:style w:type="table" w:styleId="ListTable6Colorful-Accent1">
    <w:name w:val="List Table 6 Colorful Accent 1"/>
    <w:basedOn w:val="TableNormal"/>
    <w:uiPriority w:val="51"/>
    <w:rsid w:val="00F3148B"/>
    <w:rPr>
      <w:rFonts w:asciiTheme="minorHAnsi" w:eastAsiaTheme="minorHAnsi" w:hAnsiTheme="minorHAnsi" w:cstheme="minorBidi"/>
      <w:color w:val="365F91" w:themeColor="accent1" w:themeShade="BF"/>
      <w:spacing w:val="0"/>
      <w:lang w:val="es-ES"/>
    </w:rPr>
    <w:tblPr>
      <w:tblStyleRowBandSize w:val="1"/>
      <w:tblStyleColBandSize w:val="1"/>
      <w:tblInd w:w="0" w:type="nil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otranslate">
    <w:name w:val="notranslate"/>
    <w:basedOn w:val="DefaultParagraphFont"/>
    <w:rsid w:val="00F3148B"/>
  </w:style>
  <w:style w:type="paragraph" w:styleId="TableofFigures">
    <w:name w:val="table of figures"/>
    <w:basedOn w:val="Normal"/>
    <w:next w:val="Normal"/>
    <w:uiPriority w:val="99"/>
    <w:unhideWhenUsed/>
    <w:rsid w:val="00E42C2A"/>
    <w:pPr>
      <w:tabs>
        <w:tab w:val="clear" w:pos="1134"/>
        <w:tab w:val="clear" w:pos="2268"/>
        <w:tab w:val="clear" w:pos="3402"/>
        <w:tab w:val="clear" w:pos="4536"/>
      </w:tabs>
      <w:ind w:left="0"/>
    </w:pPr>
  </w:style>
  <w:style w:type="character" w:customStyle="1" w:styleId="Heading3Char">
    <w:name w:val="Heading 3 Char"/>
    <w:basedOn w:val="DefaultParagraphFont"/>
    <w:link w:val="Heading3"/>
    <w:rsid w:val="00D0133F"/>
    <w:rPr>
      <w:rFonts w:ascii="Arial" w:hAnsi="Arial"/>
      <w:b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C34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0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guerra@aduanas.gob.hn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0.jpeg"/><Relationship Id="rId20" Type="http://schemas.openxmlformats.org/officeDocument/2006/relationships/image" Target="media/image8.png"/><Relationship Id="rId29" Type="http://schemas.openxmlformats.org/officeDocument/2006/relationships/hyperlink" Target="mailto:jbo@lyngsoesystem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2.jpeg"/><Relationship Id="rId32" Type="http://schemas.openxmlformats.org/officeDocument/2006/relationships/image" Target="media/image1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1.jpeg"/><Relationship Id="rId28" Type="http://schemas.openxmlformats.org/officeDocument/2006/relationships/hyperlink" Target="http://10.102.1.60:56840/WsAntena.asmx" TargetMode="External"/><Relationship Id="rId36" Type="http://schemas.openxmlformats.org/officeDocument/2006/relationships/footer" Target="footer1.xml"/><Relationship Id="rId10" Type="http://schemas.openxmlformats.org/officeDocument/2006/relationships/image" Target="media/image10.jpeg"/><Relationship Id="rId19" Type="http://schemas.openxmlformats.org/officeDocument/2006/relationships/image" Target="media/image7.pn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30.jpe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hyperlink" Target="mailto:oia@lyngsoesystems.com" TargetMode="External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ublic\Documents\Templates%20-%20Lyngsoe%20Systems\LSCA_Letterhead_Letter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401A3-E7C8-46AE-B47F-46F17C9B2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LSCA_Letterhead_Letter</Template>
  <TotalTime>83</TotalTime>
  <Pages>22</Pages>
  <Words>1279</Words>
  <Characters>8599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&lt;overskrift&gt;</vt:lpstr>
    </vt:vector>
  </TitlesOfParts>
  <Company>Lyngsø Industri A/S</Company>
  <LinksUpToDate>false</LinksUpToDate>
  <CharactersWithSpaces>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&lt;overskrift&gt;</dc:title>
  <dc:creator>Oleg Iagounov</dc:creator>
  <cp:keywords>Fax</cp:keywords>
  <cp:lastModifiedBy>Jesper Boller</cp:lastModifiedBy>
  <cp:revision>15</cp:revision>
  <cp:lastPrinted>2015-11-24T08:31:00Z</cp:lastPrinted>
  <dcterms:created xsi:type="dcterms:W3CDTF">2018-12-18T21:18:00Z</dcterms:created>
  <dcterms:modified xsi:type="dcterms:W3CDTF">2019-01-24T11:34:00Z</dcterms:modified>
</cp:coreProperties>
</file>